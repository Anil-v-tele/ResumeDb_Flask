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A95A9D" w14:paraId="4787B97C" w14:textId="77777777" w:rsidTr="00007728">
        <w:trPr>
          <w:trHeight w:hRule="exact" w:val="1800"/>
        </w:trPr>
        <w:tc>
          <w:tcPr>
            <w:tcW w:w="9360" w:type="dxa"/>
            <w:tcMar>
              <w:top w:w="0" w:type="dxa"/>
              <w:bottom w:w="0" w:type="dxa"/>
            </w:tcMar>
          </w:tcPr>
          <w:p w14:paraId="062ECBE9" w14:textId="250E04DD" w:rsidR="00692703" w:rsidRPr="00CF1A49" w:rsidRDefault="00275FE7" w:rsidP="00913946">
            <w:pPr>
              <w:pStyle w:val="Title"/>
            </w:pPr>
            <w:r w:rsidRPr="00275FE7">
              <w:rPr>
                <w:rStyle w:val="IntenseEmphasis"/>
              </w:rPr>
              <w:t>An</w:t>
            </w:r>
            <w:r>
              <w:rPr>
                <w:rStyle w:val="IntenseEmphasis"/>
              </w:rPr>
              <w:t>i</w:t>
            </w:r>
            <w:r w:rsidRPr="00275FE7">
              <w:rPr>
                <w:rStyle w:val="IntenseEmphasis"/>
              </w:rPr>
              <w:t>l</w:t>
            </w:r>
            <w:r w:rsidR="00692703" w:rsidRPr="00CF1A49">
              <w:t xml:space="preserve"> </w:t>
            </w:r>
            <w:r>
              <w:rPr>
                <w:rStyle w:val="IntenseEmphasis"/>
              </w:rPr>
              <w:t>Kumar</w:t>
            </w:r>
          </w:p>
          <w:p w14:paraId="4C514C7C" w14:textId="2A2653E1" w:rsidR="00692703" w:rsidRPr="00CF1A49" w:rsidRDefault="00CC28CB" w:rsidP="00913946">
            <w:pPr>
              <w:pStyle w:val="ContactInfo"/>
              <w:contextualSpacing w:val="0"/>
            </w:pPr>
            <w:r w:rsidRPr="00CC28CB">
              <w:t>2819 North Shiloh Road, Garland</w:t>
            </w:r>
            <w:r w:rsidR="00E66958" w:rsidRPr="00E66958">
              <w:t>, TX 750</w:t>
            </w:r>
            <w:r>
              <w:t>44</w:t>
            </w:r>
            <w:r w:rsidR="00E66958">
              <w:t xml:space="preserve"> </w:t>
            </w:r>
            <w:r w:rsidR="00692703" w:rsidRPr="00CF1A49">
              <w:t xml:space="preserve"> </w:t>
            </w:r>
            <w:r w:rsidR="00275FE7">
              <w:t xml:space="preserve"> +1</w:t>
            </w:r>
            <w:r w:rsidR="008D76E5">
              <w:t>4699207165</w:t>
            </w:r>
          </w:p>
          <w:p w14:paraId="65F01CA4" w14:textId="47C8A552" w:rsidR="00692703" w:rsidRPr="00CF1A49" w:rsidRDefault="00000000" w:rsidP="00913946">
            <w:pPr>
              <w:pStyle w:val="ContactInfoEmphasis"/>
              <w:contextualSpacing w:val="0"/>
            </w:pPr>
            <w:sdt>
              <w:sdtPr>
                <w:alias w:val="Enter email:"/>
                <w:tag w:val="Enter email:"/>
                <w:id w:val="1154873695"/>
                <w:placeholder>
                  <w:docPart w:val="EAE8A4B980CB4B6991B5498CE37432B7"/>
                </w:placeholder>
                <w:temporary/>
                <w:showingPlcHdr/>
                <w15:appearance w15:val="hidden"/>
              </w:sdtPr>
              <w:sdtContent>
                <w:r w:rsidR="00C57FC6" w:rsidRPr="00CF1A49">
                  <w:t>Email</w:t>
                </w:r>
              </w:sdtContent>
            </w:sdt>
            <w:r w:rsidR="00692703" w:rsidRPr="00CF1A49">
              <w:t xml:space="preserve"> </w:t>
            </w:r>
            <w:r w:rsidR="00DE0C95">
              <w:t>:</w:t>
            </w:r>
            <w:r w:rsidR="00692703" w:rsidRPr="00CF1A49">
              <w:t xml:space="preserve"> </w:t>
            </w:r>
            <w:hyperlink r:id="rId7" w:history="1">
              <w:r w:rsidR="00DE0C95" w:rsidRPr="000375FD">
                <w:rPr>
                  <w:rStyle w:val="Hyperlink"/>
                </w:rPr>
                <w:t>er.anilkaushik@gmail.com</w:t>
              </w:r>
            </w:hyperlink>
            <w:r w:rsidR="00DE0C95">
              <w:t>, LinkedIn :</w:t>
            </w:r>
            <w:r w:rsidR="00A95A9D">
              <w:t xml:space="preserve"> </w:t>
            </w:r>
            <w:r w:rsidR="00A95A9D" w:rsidRPr="00A95A9D">
              <w:rPr>
                <w:rStyle w:val="Hyperlink"/>
              </w:rPr>
              <w:t>linkedin.com/in/</w:t>
            </w:r>
            <w:hyperlink r:id="rId8" w:history="1">
              <w:r w:rsidR="00A95A9D" w:rsidRPr="00A95A9D">
                <w:rPr>
                  <w:rStyle w:val="Hyperlink"/>
                </w:rPr>
                <w:t>anil02</w:t>
              </w:r>
            </w:hyperlink>
          </w:p>
        </w:tc>
      </w:tr>
      <w:tr w:rsidR="009571D8" w:rsidRPr="00CF1A49" w14:paraId="071E0A18" w14:textId="77777777" w:rsidTr="00692703">
        <w:tc>
          <w:tcPr>
            <w:tcW w:w="9360" w:type="dxa"/>
            <w:tcMar>
              <w:top w:w="432" w:type="dxa"/>
            </w:tcMar>
          </w:tcPr>
          <w:p w14:paraId="3CE3B831" w14:textId="274C7CF4" w:rsidR="001755A8" w:rsidRPr="00CF1A49" w:rsidRDefault="00275FE7" w:rsidP="00A54037">
            <w:pPr>
              <w:adjustRightInd w:val="0"/>
              <w:ind w:left="109"/>
            </w:pPr>
            <w:r w:rsidRPr="00A160CF">
              <w:rPr>
                <w:w w:val="110"/>
              </w:rPr>
              <w:t xml:space="preserve">Competent &amp; target oriented with </w:t>
            </w:r>
            <w:r w:rsidR="00A95A9D" w:rsidRPr="00A160CF">
              <w:rPr>
                <w:w w:val="110"/>
              </w:rPr>
              <w:t>experience</w:t>
            </w:r>
            <w:r w:rsidRPr="00A160CF">
              <w:rPr>
                <w:w w:val="110"/>
              </w:rPr>
              <w:t xml:space="preserve"> of 13 Years 9 Months Total, 7 years of Python Development &amp; 6.9 years of Telecom Experience. While performing in the cost-efficient manner along with the unwavering quality standards. Currently spearheading as Automation Architect with Ericsson Global India Pvt Ltd. where I have designed a rule-based platform</w:t>
            </w:r>
            <w:r w:rsidR="00DB0B43">
              <w:rPr>
                <w:w w:val="110"/>
              </w:rPr>
              <w:t xml:space="preserve"> in Python</w:t>
            </w:r>
            <w:r w:rsidRPr="00A160CF">
              <w:rPr>
                <w:w w:val="110"/>
              </w:rPr>
              <w:t xml:space="preserve"> that deployed </w:t>
            </w:r>
            <w:r w:rsidR="00DB0B43">
              <w:rPr>
                <w:w w:val="110"/>
              </w:rPr>
              <w:t>on ubuntu server</w:t>
            </w:r>
            <w:r w:rsidRPr="00A160CF">
              <w:rPr>
                <w:w w:val="110"/>
              </w:rPr>
              <w:t xml:space="preserve"> as a containerized application. </w:t>
            </w:r>
          </w:p>
        </w:tc>
      </w:tr>
    </w:tbl>
    <w:p w14:paraId="2675E97A" w14:textId="77777777" w:rsidR="004E01EB" w:rsidRPr="00CF1A49" w:rsidRDefault="00000000" w:rsidP="004E01EB">
      <w:pPr>
        <w:pStyle w:val="Heading1"/>
      </w:pPr>
      <w:sdt>
        <w:sdtPr>
          <w:alias w:val="Experience:"/>
          <w:tag w:val="Experience:"/>
          <w:id w:val="-1983300934"/>
          <w:placeholder>
            <w:docPart w:val="99660381914D42A1B29F5E297232703F"/>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71CE345" w14:textId="77777777" w:rsidTr="00D66A52">
        <w:tc>
          <w:tcPr>
            <w:tcW w:w="9355" w:type="dxa"/>
          </w:tcPr>
          <w:p w14:paraId="4ABEA896" w14:textId="7287EE3C" w:rsidR="00662EBB" w:rsidRPr="00CF1A49" w:rsidRDefault="00662EBB" w:rsidP="00662EBB">
            <w:pPr>
              <w:pStyle w:val="Heading3"/>
              <w:contextualSpacing w:val="0"/>
            </w:pPr>
            <w:r>
              <w:t>Apr 2023</w:t>
            </w:r>
            <w:r w:rsidRPr="00CF1A49">
              <w:t xml:space="preserve"> – </w:t>
            </w:r>
            <w:r>
              <w:t>PRESENT</w:t>
            </w:r>
          </w:p>
          <w:p w14:paraId="0F5657C4" w14:textId="75D12D6F" w:rsidR="00662EBB" w:rsidRDefault="00BE09E5" w:rsidP="00662EBB">
            <w:pPr>
              <w:pStyle w:val="Heading2"/>
              <w:contextualSpacing w:val="0"/>
              <w:rPr>
                <w:rStyle w:val="SubtleReference"/>
              </w:rPr>
            </w:pPr>
            <w:r>
              <w:t>Sr RF Engineer</w:t>
            </w:r>
            <w:r w:rsidR="00662EBB" w:rsidRPr="00CF1A49">
              <w:t xml:space="preserve">, </w:t>
            </w:r>
            <w:r>
              <w:rPr>
                <w:rStyle w:val="SubtleReference"/>
              </w:rPr>
              <w:t>Vedanta Telecom LLC</w:t>
            </w:r>
          </w:p>
          <w:p w14:paraId="6503861C" w14:textId="4AC875E7" w:rsidR="00662EBB" w:rsidRDefault="003E4C3C" w:rsidP="00881759">
            <w:pPr>
              <w:pStyle w:val="Heading2"/>
              <w:contextualSpacing w:val="0"/>
            </w:pPr>
            <w:r w:rsidRPr="003E4C3C">
              <w:rPr>
                <w:rFonts w:eastAsiaTheme="minorHAnsi" w:cstheme="minorBidi"/>
                <w:b w:val="0"/>
                <w:caps w:val="0"/>
                <w:color w:val="595959" w:themeColor="text1" w:themeTint="A6"/>
                <w:w w:val="110"/>
                <w:sz w:val="22"/>
                <w:szCs w:val="22"/>
              </w:rPr>
              <w:t>Disco</w:t>
            </w:r>
            <w:r>
              <w:rPr>
                <w:rFonts w:eastAsiaTheme="minorHAnsi" w:cstheme="minorBidi"/>
                <w:b w:val="0"/>
                <w:caps w:val="0"/>
                <w:color w:val="595959" w:themeColor="text1" w:themeTint="A6"/>
                <w:w w:val="110"/>
                <w:sz w:val="22"/>
                <w:szCs w:val="22"/>
              </w:rPr>
              <w:t xml:space="preserve">ver and implement automation scope in </w:t>
            </w:r>
            <w:r w:rsidR="00881759">
              <w:rPr>
                <w:rFonts w:eastAsiaTheme="minorHAnsi" w:cstheme="minorBidi"/>
                <w:b w:val="0"/>
                <w:caps w:val="0"/>
                <w:color w:val="595959" w:themeColor="text1" w:themeTint="A6"/>
                <w:w w:val="110"/>
                <w:sz w:val="22"/>
                <w:szCs w:val="22"/>
              </w:rPr>
              <w:t>different telecom verticals.</w:t>
            </w:r>
          </w:p>
          <w:p w14:paraId="5F61EC9A" w14:textId="77777777" w:rsidR="00662EBB" w:rsidRDefault="00662EBB" w:rsidP="001D0BF1">
            <w:pPr>
              <w:pStyle w:val="Heading3"/>
              <w:contextualSpacing w:val="0"/>
            </w:pPr>
          </w:p>
          <w:p w14:paraId="148AADFD" w14:textId="533CD270" w:rsidR="001D0BF1" w:rsidRPr="00CF1A49" w:rsidRDefault="00275FE7" w:rsidP="001D0BF1">
            <w:pPr>
              <w:pStyle w:val="Heading3"/>
              <w:contextualSpacing w:val="0"/>
            </w:pPr>
            <w:r>
              <w:t>SEPT 2020</w:t>
            </w:r>
            <w:r w:rsidR="001D0BF1" w:rsidRPr="00CF1A49">
              <w:t xml:space="preserve"> – </w:t>
            </w:r>
            <w:r w:rsidR="0026183E">
              <w:t>Mar 2023</w:t>
            </w:r>
          </w:p>
          <w:p w14:paraId="27416D06" w14:textId="15BCDE1D" w:rsidR="001D0BF1" w:rsidRPr="00CF1A49" w:rsidRDefault="00275FE7" w:rsidP="001D0BF1">
            <w:pPr>
              <w:pStyle w:val="Heading2"/>
              <w:contextualSpacing w:val="0"/>
            </w:pPr>
            <w:r>
              <w:t>aUTOMATION aRCHITECT</w:t>
            </w:r>
            <w:r w:rsidR="001D0BF1" w:rsidRPr="00CF1A49">
              <w:t xml:space="preserve">, </w:t>
            </w:r>
            <w:r>
              <w:rPr>
                <w:rStyle w:val="SubtleReference"/>
              </w:rPr>
              <w:t>eRICSSON GLOBAL INDIA PVT LT</w:t>
            </w:r>
          </w:p>
          <w:p w14:paraId="0CAD7306" w14:textId="77777777" w:rsidR="001E3120" w:rsidRDefault="00275FE7" w:rsidP="00275FE7">
            <w:pPr>
              <w:pStyle w:val="BodyText"/>
              <w:spacing w:line="278" w:lineRule="auto"/>
              <w:ind w:right="106"/>
              <w:rPr>
                <w:w w:val="110"/>
              </w:rPr>
            </w:pPr>
            <w:r>
              <w:rPr>
                <w:w w:val="110"/>
              </w:rPr>
              <w:t>Design and Develop Python auto Bots for delivery teams working on telecom activities like Commissioning, Integration, Optimization, KPI Monitoring &amp; Design.</w:t>
            </w:r>
          </w:p>
          <w:p w14:paraId="03D34BAB" w14:textId="49198018" w:rsidR="00413140" w:rsidRDefault="00573B27" w:rsidP="00413140">
            <w:pPr>
              <w:pStyle w:val="BodyText"/>
              <w:numPr>
                <w:ilvl w:val="0"/>
                <w:numId w:val="15"/>
              </w:numPr>
              <w:spacing w:line="278" w:lineRule="auto"/>
              <w:ind w:right="106"/>
              <w:rPr>
                <w:w w:val="110"/>
              </w:rPr>
            </w:pPr>
            <w:r w:rsidRPr="00397063">
              <w:rPr>
                <w:b/>
                <w:bCs/>
                <w:w w:val="110"/>
              </w:rPr>
              <w:t xml:space="preserve">Delivery </w:t>
            </w:r>
            <w:r w:rsidR="00397063" w:rsidRPr="00397063">
              <w:rPr>
                <w:b/>
                <w:bCs/>
                <w:w w:val="110"/>
              </w:rPr>
              <w:t>Connector (</w:t>
            </w:r>
            <w:r w:rsidR="005268BD" w:rsidRPr="00397063">
              <w:rPr>
                <w:b/>
                <w:bCs/>
                <w:w w:val="110"/>
              </w:rPr>
              <w:t>Python</w:t>
            </w:r>
            <w:r w:rsidR="00541E0A" w:rsidRPr="00397063">
              <w:rPr>
                <w:b/>
                <w:bCs/>
                <w:w w:val="110"/>
              </w:rPr>
              <w:t xml:space="preserve"> Microservices</w:t>
            </w:r>
            <w:r w:rsidR="005268BD" w:rsidRPr="00397063">
              <w:rPr>
                <w:b/>
                <w:bCs/>
                <w:w w:val="110"/>
              </w:rPr>
              <w:t>, MongoDB</w:t>
            </w:r>
            <w:r w:rsidR="00541E0A" w:rsidRPr="00397063">
              <w:rPr>
                <w:b/>
                <w:bCs/>
                <w:w w:val="110"/>
              </w:rPr>
              <w:t xml:space="preserve"> Aggregation</w:t>
            </w:r>
            <w:r w:rsidR="00397063" w:rsidRPr="00397063">
              <w:rPr>
                <w:b/>
                <w:bCs/>
                <w:w w:val="110"/>
              </w:rPr>
              <w:t>)</w:t>
            </w:r>
            <w:r w:rsidR="00397063">
              <w:rPr>
                <w:w w:val="110"/>
              </w:rPr>
              <w:t>:</w:t>
            </w:r>
          </w:p>
          <w:p w14:paraId="136D3D36" w14:textId="46D81CB3" w:rsidR="007A2C13" w:rsidRDefault="00227EBB" w:rsidP="00227EBB">
            <w:pPr>
              <w:pStyle w:val="BodyText"/>
              <w:spacing w:line="278" w:lineRule="auto"/>
              <w:ind w:left="720" w:right="106"/>
              <w:rPr>
                <w:w w:val="110"/>
              </w:rPr>
            </w:pPr>
            <w:r w:rsidRPr="00227EBB">
              <w:rPr>
                <w:w w:val="110"/>
              </w:rPr>
              <w:t xml:space="preserve">Takes </w:t>
            </w:r>
            <w:r w:rsidR="00076739">
              <w:rPr>
                <w:w w:val="110"/>
              </w:rPr>
              <w:t xml:space="preserve">Json </w:t>
            </w:r>
            <w:r w:rsidRPr="00227EBB">
              <w:rPr>
                <w:w w:val="110"/>
              </w:rPr>
              <w:t xml:space="preserve">Rule Input from </w:t>
            </w:r>
            <w:r w:rsidR="00150E16" w:rsidRPr="00227EBB">
              <w:rPr>
                <w:w w:val="110"/>
              </w:rPr>
              <w:t>GUI</w:t>
            </w:r>
            <w:r w:rsidR="00150E16">
              <w:rPr>
                <w:w w:val="110"/>
              </w:rPr>
              <w:t>.</w:t>
            </w:r>
            <w:r w:rsidR="00150E16" w:rsidRPr="00227EBB">
              <w:rPr>
                <w:w w:val="110"/>
              </w:rPr>
              <w:t xml:space="preserve"> Convert</w:t>
            </w:r>
            <w:r w:rsidRPr="00227EBB">
              <w:rPr>
                <w:w w:val="110"/>
              </w:rPr>
              <w:t xml:space="preserve"> Rule into MongoDB Aggregation Query</w:t>
            </w:r>
            <w:r w:rsidR="00150E16">
              <w:rPr>
                <w:w w:val="110"/>
              </w:rPr>
              <w:t>.</w:t>
            </w:r>
            <w:r w:rsidRPr="00227EBB">
              <w:rPr>
                <w:w w:val="110"/>
              </w:rPr>
              <w:t xml:space="preserve"> </w:t>
            </w:r>
            <w:r w:rsidR="0038635D">
              <w:rPr>
                <w:w w:val="110"/>
              </w:rPr>
              <w:t>A</w:t>
            </w:r>
            <w:r w:rsidRPr="00227EBB">
              <w:rPr>
                <w:w w:val="110"/>
              </w:rPr>
              <w:t xml:space="preserve">pply </w:t>
            </w:r>
            <w:r w:rsidR="0038635D">
              <w:rPr>
                <w:w w:val="110"/>
              </w:rPr>
              <w:t xml:space="preserve">the </w:t>
            </w:r>
            <w:r w:rsidRPr="00227EBB">
              <w:rPr>
                <w:w w:val="110"/>
              </w:rPr>
              <w:t xml:space="preserve">bulk query on </w:t>
            </w:r>
            <w:r w:rsidR="00EE267A" w:rsidRPr="00227EBB">
              <w:rPr>
                <w:w w:val="110"/>
              </w:rPr>
              <w:t>user</w:t>
            </w:r>
            <w:r w:rsidR="00EE267A">
              <w:rPr>
                <w:w w:val="110"/>
              </w:rPr>
              <w:t>’s</w:t>
            </w:r>
            <w:r w:rsidRPr="00227EBB">
              <w:rPr>
                <w:w w:val="110"/>
              </w:rPr>
              <w:t xml:space="preserve"> event </w:t>
            </w:r>
            <w:r w:rsidR="0038635D" w:rsidRPr="00227EBB">
              <w:rPr>
                <w:w w:val="110"/>
              </w:rPr>
              <w:t>collection</w:t>
            </w:r>
            <w:r w:rsidR="0038635D">
              <w:rPr>
                <w:w w:val="110"/>
              </w:rPr>
              <w:t>,</w:t>
            </w:r>
            <w:r w:rsidR="0038635D" w:rsidRPr="00227EBB">
              <w:rPr>
                <w:w w:val="110"/>
              </w:rPr>
              <w:t xml:space="preserve"> find</w:t>
            </w:r>
            <w:r w:rsidRPr="00227EBB">
              <w:rPr>
                <w:w w:val="110"/>
              </w:rPr>
              <w:t xml:space="preserve"> </w:t>
            </w:r>
            <w:r w:rsidR="0038635D" w:rsidRPr="00227EBB">
              <w:rPr>
                <w:w w:val="110"/>
              </w:rPr>
              <w:t>match</w:t>
            </w:r>
            <w:r w:rsidR="0038635D">
              <w:rPr>
                <w:w w:val="110"/>
              </w:rPr>
              <w:t>es</w:t>
            </w:r>
            <w:r w:rsidR="00B07FF4">
              <w:rPr>
                <w:w w:val="110"/>
              </w:rPr>
              <w:t xml:space="preserve"> and create next delivery </w:t>
            </w:r>
            <w:r w:rsidR="00EF50D7">
              <w:rPr>
                <w:w w:val="110"/>
              </w:rPr>
              <w:t>workorder.</w:t>
            </w:r>
          </w:p>
          <w:p w14:paraId="0BDCBFB5" w14:textId="77777777" w:rsidR="00F34A75" w:rsidRDefault="00F34A75" w:rsidP="00227EBB">
            <w:pPr>
              <w:pStyle w:val="BodyText"/>
              <w:spacing w:line="278" w:lineRule="auto"/>
              <w:ind w:left="720" w:right="106"/>
              <w:rPr>
                <w:w w:val="110"/>
              </w:rPr>
            </w:pPr>
          </w:p>
          <w:p w14:paraId="544C2C31" w14:textId="5F2635FF" w:rsidR="00413140" w:rsidRPr="00F10292" w:rsidRDefault="007A2C13" w:rsidP="00FA4E4E">
            <w:pPr>
              <w:pStyle w:val="BodyText"/>
              <w:numPr>
                <w:ilvl w:val="0"/>
                <w:numId w:val="15"/>
              </w:numPr>
              <w:spacing w:line="278" w:lineRule="auto"/>
              <w:ind w:right="106"/>
            </w:pPr>
            <w:r w:rsidRPr="00397063">
              <w:rPr>
                <w:b/>
                <w:bCs/>
                <w:w w:val="110"/>
              </w:rPr>
              <w:t xml:space="preserve">Site Tracker </w:t>
            </w:r>
            <w:r w:rsidR="00EE29DF" w:rsidRPr="00397063">
              <w:rPr>
                <w:b/>
                <w:bCs/>
                <w:w w:val="110"/>
              </w:rPr>
              <w:t>Actualization</w:t>
            </w:r>
            <w:r w:rsidR="00397063">
              <w:rPr>
                <w:b/>
                <w:bCs/>
                <w:w w:val="110"/>
              </w:rPr>
              <w:t xml:space="preserve"> (Python Threading Microservices</w:t>
            </w:r>
            <w:r w:rsidR="00E16794">
              <w:rPr>
                <w:b/>
                <w:bCs/>
                <w:w w:val="110"/>
              </w:rPr>
              <w:t>, Docker Container</w:t>
            </w:r>
            <w:r w:rsidR="00185FD0">
              <w:rPr>
                <w:b/>
                <w:bCs/>
                <w:w w:val="110"/>
              </w:rPr>
              <w:t>, Kafka</w:t>
            </w:r>
            <w:r w:rsidR="00E16794">
              <w:rPr>
                <w:b/>
                <w:bCs/>
                <w:w w:val="110"/>
              </w:rPr>
              <w:t>)</w:t>
            </w:r>
            <w:r w:rsidR="00EE29DF" w:rsidRPr="00FD7BA1">
              <w:rPr>
                <w:w w:val="110"/>
              </w:rPr>
              <w:t>:</w:t>
            </w:r>
            <w:r w:rsidRPr="00FD7BA1">
              <w:rPr>
                <w:w w:val="110"/>
              </w:rPr>
              <w:t xml:space="preserve"> </w:t>
            </w:r>
            <w:r w:rsidR="0076739D" w:rsidRPr="00FD7BA1">
              <w:rPr>
                <w:w w:val="110"/>
              </w:rPr>
              <w:t xml:space="preserve">Read Mapper Excel File </w:t>
            </w:r>
            <w:r w:rsidR="00663239">
              <w:rPr>
                <w:w w:val="110"/>
              </w:rPr>
              <w:t>using API’s</w:t>
            </w:r>
            <w:r w:rsidR="000B26B1">
              <w:rPr>
                <w:w w:val="110"/>
              </w:rPr>
              <w:t xml:space="preserve">, </w:t>
            </w:r>
            <w:r w:rsidR="00663239">
              <w:rPr>
                <w:w w:val="110"/>
              </w:rPr>
              <w:t xml:space="preserve">uploaded by </w:t>
            </w:r>
            <w:r w:rsidR="00663239" w:rsidRPr="00FD7BA1">
              <w:rPr>
                <w:w w:val="110"/>
              </w:rPr>
              <w:t>Delivery Managers and Implementation Managers</w:t>
            </w:r>
            <w:r w:rsidR="0076739D" w:rsidRPr="00FD7BA1">
              <w:rPr>
                <w:w w:val="110"/>
              </w:rPr>
              <w:t xml:space="preserve"> on Microsoft </w:t>
            </w:r>
            <w:r w:rsidR="00EE29DF" w:rsidRPr="00FD7BA1">
              <w:rPr>
                <w:w w:val="110"/>
              </w:rPr>
              <w:t>SharePoint</w:t>
            </w:r>
            <w:r w:rsidR="0076739D" w:rsidRPr="00FD7BA1">
              <w:rPr>
                <w:w w:val="110"/>
              </w:rPr>
              <w:t xml:space="preserve"> location, managed by.</w:t>
            </w:r>
            <w:r w:rsidR="00FD7BA1" w:rsidRPr="00FD7BA1">
              <w:rPr>
                <w:w w:val="110"/>
              </w:rPr>
              <w:t xml:space="preserve"> Read</w:t>
            </w:r>
            <w:r w:rsidR="0076739D" w:rsidRPr="00FD7BA1">
              <w:rPr>
                <w:w w:val="110"/>
              </w:rPr>
              <w:t xml:space="preserve"> Data from Salesforce tool </w:t>
            </w:r>
            <w:r w:rsidR="00FD7BA1" w:rsidRPr="00FD7BA1">
              <w:rPr>
                <w:w w:val="110"/>
              </w:rPr>
              <w:t xml:space="preserve">using </w:t>
            </w:r>
            <w:r w:rsidR="000B26B1" w:rsidRPr="00FD7BA1">
              <w:rPr>
                <w:w w:val="110"/>
              </w:rPr>
              <w:t>API</w:t>
            </w:r>
            <w:r w:rsidR="000B26B1">
              <w:rPr>
                <w:w w:val="110"/>
              </w:rPr>
              <w:t>.</w:t>
            </w:r>
            <w:r w:rsidR="000B26B1" w:rsidRPr="00FD7BA1">
              <w:rPr>
                <w:w w:val="110"/>
              </w:rPr>
              <w:t xml:space="preserve"> </w:t>
            </w:r>
            <w:r w:rsidR="000B26B1">
              <w:rPr>
                <w:w w:val="110"/>
              </w:rPr>
              <w:t xml:space="preserve">After processing </w:t>
            </w:r>
            <w:r w:rsidR="00541085">
              <w:rPr>
                <w:w w:val="110"/>
              </w:rPr>
              <w:t>multiple sources information</w:t>
            </w:r>
            <w:r w:rsidR="000B26B1">
              <w:rPr>
                <w:w w:val="110"/>
              </w:rPr>
              <w:t xml:space="preserve"> </w:t>
            </w:r>
            <w:r w:rsidR="0076739D" w:rsidRPr="00FD7BA1">
              <w:rPr>
                <w:w w:val="110"/>
              </w:rPr>
              <w:t xml:space="preserve">actualize the </w:t>
            </w:r>
            <w:r w:rsidR="000B26B1">
              <w:rPr>
                <w:w w:val="110"/>
              </w:rPr>
              <w:t xml:space="preserve">activities </w:t>
            </w:r>
            <w:r w:rsidR="0076739D" w:rsidRPr="00FD7BA1">
              <w:rPr>
                <w:w w:val="110"/>
              </w:rPr>
              <w:t>milestone accordingly.</w:t>
            </w:r>
          </w:p>
          <w:p w14:paraId="1E1E8175" w14:textId="77777777" w:rsidR="00F10292" w:rsidRPr="00AF13A9" w:rsidRDefault="00F10292" w:rsidP="00F10292">
            <w:pPr>
              <w:pStyle w:val="BodyText"/>
              <w:spacing w:line="278" w:lineRule="auto"/>
              <w:ind w:left="720" w:right="106"/>
            </w:pPr>
          </w:p>
          <w:p w14:paraId="5F7020B4" w14:textId="5C2A3013" w:rsidR="00AF13A9" w:rsidRPr="003360A3" w:rsidRDefault="00C425C5" w:rsidP="00FA4E4E">
            <w:pPr>
              <w:pStyle w:val="BodyText"/>
              <w:numPr>
                <w:ilvl w:val="0"/>
                <w:numId w:val="15"/>
              </w:numPr>
              <w:spacing w:line="278" w:lineRule="auto"/>
              <w:ind w:right="106"/>
              <w:rPr>
                <w:rFonts w:cstheme="minorHAnsi"/>
              </w:rPr>
            </w:pPr>
            <w:r w:rsidRPr="003360A3">
              <w:rPr>
                <w:rFonts w:cstheme="minorHAnsi"/>
                <w:b/>
                <w:bCs/>
                <w:w w:val="110"/>
              </w:rPr>
              <w:t xml:space="preserve">NPI </w:t>
            </w:r>
            <w:r w:rsidR="008C3FFC" w:rsidRPr="003360A3">
              <w:rPr>
                <w:rFonts w:cstheme="minorHAnsi"/>
                <w:b/>
                <w:bCs/>
                <w:w w:val="110"/>
              </w:rPr>
              <w:t xml:space="preserve">Capacity </w:t>
            </w:r>
            <w:r w:rsidR="00E16794" w:rsidRPr="003360A3">
              <w:rPr>
                <w:rFonts w:cstheme="minorHAnsi"/>
                <w:b/>
                <w:bCs/>
                <w:w w:val="110"/>
              </w:rPr>
              <w:t>Analyzer (</w:t>
            </w:r>
            <w:r w:rsidR="00185FD0" w:rsidRPr="003360A3">
              <w:rPr>
                <w:rFonts w:cstheme="minorHAnsi"/>
                <w:b/>
                <w:bCs/>
                <w:w w:val="110"/>
              </w:rPr>
              <w:t>Python, Ubuntu</w:t>
            </w:r>
            <w:r w:rsidR="005D6D4D" w:rsidRPr="003360A3">
              <w:rPr>
                <w:rFonts w:cstheme="minorHAnsi"/>
                <w:b/>
                <w:bCs/>
                <w:w w:val="110"/>
              </w:rPr>
              <w:t>, PM2 Service</w:t>
            </w:r>
            <w:r w:rsidR="00B52ADB">
              <w:rPr>
                <w:rFonts w:cstheme="minorHAnsi"/>
                <w:b/>
                <w:bCs/>
                <w:w w:val="110"/>
              </w:rPr>
              <w:t>,SQL</w:t>
            </w:r>
            <w:r w:rsidR="005D6D4D" w:rsidRPr="003360A3">
              <w:rPr>
                <w:rFonts w:cstheme="minorHAnsi"/>
                <w:b/>
                <w:bCs/>
                <w:w w:val="110"/>
              </w:rPr>
              <w:t>)</w:t>
            </w:r>
            <w:r w:rsidR="00E16794" w:rsidRPr="003360A3">
              <w:rPr>
                <w:rFonts w:cstheme="minorHAnsi"/>
                <w:b/>
                <w:bCs/>
                <w:w w:val="110"/>
              </w:rPr>
              <w:t>:</w:t>
            </w:r>
            <w:r w:rsidR="00890B6C" w:rsidRPr="003360A3">
              <w:rPr>
                <w:rFonts w:cstheme="minorHAnsi"/>
                <w:b/>
                <w:bCs/>
                <w:w w:val="110"/>
              </w:rPr>
              <w:t xml:space="preserve"> </w:t>
            </w:r>
            <w:r w:rsidR="008E209E" w:rsidRPr="003360A3">
              <w:rPr>
                <w:w w:val="110"/>
              </w:rPr>
              <w:t xml:space="preserve">Developed and integrated TMO NPI auto bot which will </w:t>
            </w:r>
            <w:r w:rsidR="001776CF" w:rsidRPr="003360A3">
              <w:rPr>
                <w:w w:val="110"/>
              </w:rPr>
              <w:t xml:space="preserve">download </w:t>
            </w:r>
            <w:r w:rsidR="008E209E" w:rsidRPr="003360A3">
              <w:rPr>
                <w:w w:val="110"/>
              </w:rPr>
              <w:t>huge network level</w:t>
            </w:r>
            <w:r w:rsidR="001776CF" w:rsidRPr="003360A3">
              <w:rPr>
                <w:w w:val="110"/>
              </w:rPr>
              <w:t xml:space="preserve"> data</w:t>
            </w:r>
            <w:r w:rsidR="008E209E" w:rsidRPr="003360A3">
              <w:rPr>
                <w:w w:val="110"/>
              </w:rPr>
              <w:t xml:space="preserve"> from </w:t>
            </w:r>
            <w:r w:rsidR="001776CF" w:rsidRPr="003360A3">
              <w:rPr>
                <w:w w:val="110"/>
              </w:rPr>
              <w:t>Performance tool, then</w:t>
            </w:r>
            <w:r w:rsidR="008E209E" w:rsidRPr="003360A3">
              <w:rPr>
                <w:w w:val="110"/>
              </w:rPr>
              <w:t xml:space="preserve"> produce multiple reports </w:t>
            </w:r>
            <w:r w:rsidR="005A21CD" w:rsidRPr="003360A3">
              <w:rPr>
                <w:w w:val="110"/>
              </w:rPr>
              <w:t xml:space="preserve">charts </w:t>
            </w:r>
            <w:r w:rsidR="008E209E" w:rsidRPr="003360A3">
              <w:rPr>
                <w:w w:val="110"/>
              </w:rPr>
              <w:t>on hourly and daily basis to identify capacity crunch</w:t>
            </w:r>
            <w:r w:rsidR="005A21CD" w:rsidRPr="003360A3">
              <w:rPr>
                <w:w w:val="110"/>
              </w:rPr>
              <w:t>.</w:t>
            </w:r>
            <w:r w:rsidR="00B732B6" w:rsidRPr="003360A3">
              <w:rPr>
                <w:w w:val="110"/>
              </w:rPr>
              <w:t xml:space="preserve"> Final report will be uploaded on SharePoint to be accessed by </w:t>
            </w:r>
            <w:r w:rsidR="002C7382" w:rsidRPr="003360A3">
              <w:rPr>
                <w:w w:val="110"/>
              </w:rPr>
              <w:t>teams</w:t>
            </w:r>
            <w:r w:rsidR="002C7382" w:rsidRPr="003360A3">
              <w:rPr>
                <w:rFonts w:eastAsia="Times New Roman" w:cstheme="minorHAnsi"/>
                <w:color w:val="333333"/>
                <w:sz w:val="21"/>
                <w:szCs w:val="21"/>
                <w:lang w:eastAsia="en-IN"/>
              </w:rPr>
              <w:t>.</w:t>
            </w:r>
          </w:p>
          <w:p w14:paraId="6BA37EB1" w14:textId="77777777" w:rsidR="00F10292" w:rsidRDefault="00F10292" w:rsidP="00F10292">
            <w:pPr>
              <w:pStyle w:val="ListParagraph"/>
            </w:pPr>
          </w:p>
          <w:p w14:paraId="0E2D534B" w14:textId="6B9B57A4" w:rsidR="0059145A" w:rsidRPr="003360A3" w:rsidRDefault="009F79FC" w:rsidP="00FA4E4E">
            <w:pPr>
              <w:pStyle w:val="BodyText"/>
              <w:numPr>
                <w:ilvl w:val="0"/>
                <w:numId w:val="15"/>
              </w:numPr>
              <w:spacing w:line="278" w:lineRule="auto"/>
              <w:ind w:right="106"/>
              <w:rPr>
                <w:w w:val="110"/>
              </w:rPr>
            </w:pPr>
            <w:r w:rsidRPr="003360A3">
              <w:rPr>
                <w:b/>
                <w:bCs/>
                <w:w w:val="110"/>
              </w:rPr>
              <w:t>SharePoint Scanner</w:t>
            </w:r>
            <w:r w:rsidR="005D6D4D" w:rsidRPr="003360A3">
              <w:rPr>
                <w:b/>
                <w:bCs/>
                <w:w w:val="110"/>
              </w:rPr>
              <w:t xml:space="preserve"> (Python</w:t>
            </w:r>
            <w:r w:rsidR="00A0050E" w:rsidRPr="003360A3">
              <w:rPr>
                <w:b/>
                <w:bCs/>
                <w:w w:val="110"/>
              </w:rPr>
              <w:t>, MongoDB, Docker Container</w:t>
            </w:r>
            <w:r w:rsidR="00185FD0" w:rsidRPr="003360A3">
              <w:rPr>
                <w:b/>
                <w:bCs/>
                <w:w w:val="110"/>
              </w:rPr>
              <w:t>, RabbitMQ):</w:t>
            </w:r>
            <w:r w:rsidR="00250E23" w:rsidRPr="003360A3">
              <w:rPr>
                <w:w w:val="110"/>
              </w:rPr>
              <w:t xml:space="preserve"> </w:t>
            </w:r>
            <w:r w:rsidR="009879BF" w:rsidRPr="003360A3">
              <w:rPr>
                <w:w w:val="110"/>
              </w:rPr>
              <w:t xml:space="preserve">Developed auto bot SharePoint Scanner which will search for different project folders and capture </w:t>
            </w:r>
            <w:r w:rsidR="008B361A" w:rsidRPr="003360A3">
              <w:rPr>
                <w:w w:val="110"/>
              </w:rPr>
              <w:t>updated</w:t>
            </w:r>
            <w:r w:rsidR="009879BF" w:rsidRPr="003360A3">
              <w:rPr>
                <w:w w:val="110"/>
              </w:rPr>
              <w:t xml:space="preserve"> </w:t>
            </w:r>
            <w:r w:rsidR="008B361A" w:rsidRPr="003360A3">
              <w:rPr>
                <w:w w:val="110"/>
              </w:rPr>
              <w:t xml:space="preserve">file </w:t>
            </w:r>
            <w:r w:rsidR="009879BF" w:rsidRPr="003360A3">
              <w:rPr>
                <w:w w:val="110"/>
              </w:rPr>
              <w:t>dat</w:t>
            </w:r>
            <w:r w:rsidR="00790FC2" w:rsidRPr="003360A3">
              <w:rPr>
                <w:w w:val="110"/>
              </w:rPr>
              <w:t>e</w:t>
            </w:r>
            <w:r w:rsidR="009879BF" w:rsidRPr="003360A3">
              <w:rPr>
                <w:w w:val="110"/>
              </w:rPr>
              <w:t xml:space="preserve"> stamps, file names</w:t>
            </w:r>
            <w:r w:rsidR="00A03460" w:rsidRPr="003360A3">
              <w:rPr>
                <w:w w:val="110"/>
              </w:rPr>
              <w:t xml:space="preserve"> and content</w:t>
            </w:r>
            <w:r w:rsidR="009879BF" w:rsidRPr="003360A3">
              <w:rPr>
                <w:w w:val="110"/>
              </w:rPr>
              <w:t>. Then</w:t>
            </w:r>
            <w:r w:rsidR="00C0653D" w:rsidRPr="003360A3">
              <w:rPr>
                <w:w w:val="110"/>
              </w:rPr>
              <w:t xml:space="preserve"> </w:t>
            </w:r>
            <w:r w:rsidR="00461E8B" w:rsidRPr="003360A3">
              <w:rPr>
                <w:w w:val="110"/>
              </w:rPr>
              <w:t xml:space="preserve">after </w:t>
            </w:r>
            <w:r w:rsidR="00C5211B" w:rsidRPr="003360A3">
              <w:rPr>
                <w:w w:val="110"/>
              </w:rPr>
              <w:t>performing</w:t>
            </w:r>
            <w:r w:rsidR="00461E8B" w:rsidRPr="003360A3">
              <w:rPr>
                <w:w w:val="110"/>
              </w:rPr>
              <w:t xml:space="preserve"> ETL </w:t>
            </w:r>
            <w:r w:rsidR="00C5211B" w:rsidRPr="003360A3">
              <w:rPr>
                <w:w w:val="110"/>
              </w:rPr>
              <w:t>job</w:t>
            </w:r>
            <w:r w:rsidR="00C06022" w:rsidRPr="003360A3">
              <w:rPr>
                <w:w w:val="110"/>
              </w:rPr>
              <w:t>s feed power BI tool for further analysis.</w:t>
            </w:r>
          </w:p>
          <w:p w14:paraId="7BE12A13" w14:textId="77777777" w:rsidR="0059145A" w:rsidRDefault="0059145A" w:rsidP="0059145A">
            <w:pPr>
              <w:pStyle w:val="ListParagraph"/>
              <w:rPr>
                <w:rFonts w:ascii="Arial" w:eastAsia="Times New Roman" w:hAnsi="Arial" w:cs="Arial"/>
                <w:color w:val="333333"/>
                <w:sz w:val="21"/>
                <w:szCs w:val="21"/>
                <w:lang w:eastAsia="en-IN"/>
              </w:rPr>
            </w:pPr>
          </w:p>
          <w:p w14:paraId="26B4C5A4" w14:textId="4DED053F" w:rsidR="00F10292" w:rsidRPr="003360A3" w:rsidRDefault="00474FFC" w:rsidP="00FA4E4E">
            <w:pPr>
              <w:pStyle w:val="BodyText"/>
              <w:numPr>
                <w:ilvl w:val="0"/>
                <w:numId w:val="15"/>
              </w:numPr>
              <w:spacing w:line="278" w:lineRule="auto"/>
              <w:ind w:right="106"/>
              <w:rPr>
                <w:w w:val="110"/>
              </w:rPr>
            </w:pPr>
            <w:r w:rsidRPr="003360A3">
              <w:rPr>
                <w:b/>
                <w:bCs/>
                <w:w w:val="110"/>
              </w:rPr>
              <w:t>GPL audit Auto Bot</w:t>
            </w:r>
            <w:r w:rsidR="00D869DF" w:rsidRPr="003360A3">
              <w:rPr>
                <w:b/>
                <w:bCs/>
                <w:w w:val="110"/>
              </w:rPr>
              <w:t xml:space="preserve"> (</w:t>
            </w:r>
            <w:r w:rsidR="00251ED4" w:rsidRPr="003360A3">
              <w:rPr>
                <w:b/>
                <w:bCs/>
                <w:w w:val="110"/>
              </w:rPr>
              <w:t>Python, MongoDB, PM2 Services)</w:t>
            </w:r>
            <w:r w:rsidRPr="003360A3">
              <w:rPr>
                <w:b/>
                <w:bCs/>
                <w:w w:val="110"/>
              </w:rPr>
              <w:t>:</w:t>
            </w:r>
            <w:r>
              <w:rPr>
                <w:rFonts w:ascii="Arial" w:eastAsia="Times New Roman" w:hAnsi="Arial" w:cs="Arial"/>
                <w:color w:val="333333"/>
                <w:sz w:val="21"/>
                <w:szCs w:val="21"/>
                <w:lang w:eastAsia="en-IN"/>
              </w:rPr>
              <w:t xml:space="preserve"> </w:t>
            </w:r>
            <w:r w:rsidR="00A07777" w:rsidRPr="003360A3">
              <w:rPr>
                <w:w w:val="110"/>
              </w:rPr>
              <w:t xml:space="preserve">Developed GPL audit bot which will fetch data based on GPL file from </w:t>
            </w:r>
            <w:r w:rsidR="00B4006D" w:rsidRPr="003360A3">
              <w:rPr>
                <w:w w:val="110"/>
              </w:rPr>
              <w:t xml:space="preserve">Parameter </w:t>
            </w:r>
            <w:r w:rsidR="004475D1" w:rsidRPr="003360A3">
              <w:rPr>
                <w:w w:val="110"/>
              </w:rPr>
              <w:t>Configuration Tool</w:t>
            </w:r>
            <w:r w:rsidR="00A07777" w:rsidRPr="003360A3">
              <w:rPr>
                <w:w w:val="110"/>
              </w:rPr>
              <w:t xml:space="preserve"> and </w:t>
            </w:r>
            <w:r w:rsidR="004475D1" w:rsidRPr="003360A3">
              <w:rPr>
                <w:w w:val="110"/>
              </w:rPr>
              <w:t>Network Design</w:t>
            </w:r>
            <w:r w:rsidR="00A07777" w:rsidRPr="003360A3">
              <w:rPr>
                <w:w w:val="110"/>
              </w:rPr>
              <w:t xml:space="preserve"> </w:t>
            </w:r>
            <w:r w:rsidR="00997E16" w:rsidRPr="003360A3">
              <w:rPr>
                <w:w w:val="110"/>
              </w:rPr>
              <w:t>tool, then</w:t>
            </w:r>
            <w:r w:rsidR="00A07777" w:rsidRPr="003360A3">
              <w:rPr>
                <w:w w:val="110"/>
              </w:rPr>
              <w:t xml:space="preserve"> find the missing configuration values or discrepancy</w:t>
            </w:r>
            <w:r w:rsidR="00790FC2" w:rsidRPr="003360A3">
              <w:rPr>
                <w:w w:val="110"/>
              </w:rPr>
              <w:t xml:space="preserve"> </w:t>
            </w:r>
            <w:r w:rsidR="00997E16" w:rsidRPr="003360A3">
              <w:rPr>
                <w:w w:val="110"/>
              </w:rPr>
              <w:t>repo</w:t>
            </w:r>
            <w:r w:rsidR="005E3BB1" w:rsidRPr="003360A3">
              <w:rPr>
                <w:w w:val="110"/>
              </w:rPr>
              <w:t>rts.</w:t>
            </w:r>
          </w:p>
          <w:p w14:paraId="000EE073" w14:textId="77777777" w:rsidR="00045B9A" w:rsidRDefault="00045B9A" w:rsidP="00045B9A">
            <w:pPr>
              <w:pStyle w:val="ListParagraph"/>
            </w:pPr>
          </w:p>
          <w:p w14:paraId="140035CE" w14:textId="3524E69A" w:rsidR="008C079F" w:rsidRPr="00CF1A49" w:rsidRDefault="00045B9A" w:rsidP="008C079F">
            <w:pPr>
              <w:pStyle w:val="BodyText"/>
              <w:numPr>
                <w:ilvl w:val="0"/>
                <w:numId w:val="15"/>
              </w:numPr>
              <w:spacing w:line="278" w:lineRule="auto"/>
              <w:ind w:right="106"/>
            </w:pPr>
            <w:r w:rsidRPr="003360A3">
              <w:rPr>
                <w:b/>
                <w:bCs/>
                <w:w w:val="110"/>
              </w:rPr>
              <w:t>RFST reporting Bot</w:t>
            </w:r>
            <w:r w:rsidR="00251ED4" w:rsidRPr="003360A3">
              <w:rPr>
                <w:b/>
                <w:bCs/>
                <w:w w:val="110"/>
              </w:rPr>
              <w:t xml:space="preserve"> (Python</w:t>
            </w:r>
            <w:r w:rsidR="008C59DD" w:rsidRPr="003360A3">
              <w:rPr>
                <w:b/>
                <w:bCs/>
                <w:w w:val="110"/>
              </w:rPr>
              <w:t xml:space="preserve">, </w:t>
            </w:r>
            <w:r w:rsidR="004800DC" w:rsidRPr="003360A3">
              <w:rPr>
                <w:b/>
                <w:bCs/>
                <w:w w:val="110"/>
              </w:rPr>
              <w:t>RabbitMQ, Docker Container</w:t>
            </w:r>
            <w:r w:rsidR="00E63FD8">
              <w:rPr>
                <w:b/>
                <w:bCs/>
                <w:w w:val="110"/>
              </w:rPr>
              <w:t>,SQL</w:t>
            </w:r>
            <w:r w:rsidR="004800DC" w:rsidRPr="003360A3">
              <w:rPr>
                <w:b/>
                <w:bCs/>
                <w:w w:val="110"/>
              </w:rPr>
              <w:t>)</w:t>
            </w:r>
            <w:r w:rsidRPr="003360A3">
              <w:rPr>
                <w:b/>
                <w:bCs/>
                <w:w w:val="110"/>
              </w:rPr>
              <w:t>:</w:t>
            </w:r>
            <w:r>
              <w:rPr>
                <w:rFonts w:ascii="Arial" w:eastAsia="Times New Roman" w:hAnsi="Arial" w:cs="Arial"/>
                <w:color w:val="333333"/>
                <w:sz w:val="21"/>
                <w:szCs w:val="21"/>
                <w:lang w:eastAsia="en-IN"/>
              </w:rPr>
              <w:t xml:space="preserve"> </w:t>
            </w:r>
            <w:r w:rsidR="00B32BAD" w:rsidRPr="003360A3">
              <w:rPr>
                <w:w w:val="110"/>
              </w:rPr>
              <w:t xml:space="preserve">Developed </w:t>
            </w:r>
            <w:r w:rsidR="00CC2007" w:rsidRPr="003360A3">
              <w:rPr>
                <w:w w:val="110"/>
              </w:rPr>
              <w:t>rule-based</w:t>
            </w:r>
            <w:r w:rsidR="00836827" w:rsidRPr="003360A3">
              <w:rPr>
                <w:w w:val="110"/>
              </w:rPr>
              <w:t xml:space="preserve"> </w:t>
            </w:r>
            <w:r w:rsidR="00B32BAD" w:rsidRPr="003360A3">
              <w:rPr>
                <w:w w:val="110"/>
              </w:rPr>
              <w:t xml:space="preserve">bot which will fetch </w:t>
            </w:r>
            <w:r w:rsidRPr="003360A3">
              <w:rPr>
                <w:w w:val="110"/>
              </w:rPr>
              <w:t xml:space="preserve">RFST </w:t>
            </w:r>
            <w:r w:rsidR="000629BD" w:rsidRPr="003360A3">
              <w:rPr>
                <w:w w:val="110"/>
              </w:rPr>
              <w:t xml:space="preserve">stress test report </w:t>
            </w:r>
            <w:r w:rsidR="00E007FD" w:rsidRPr="003360A3">
              <w:rPr>
                <w:w w:val="110"/>
              </w:rPr>
              <w:t xml:space="preserve">from tool </w:t>
            </w:r>
            <w:r w:rsidR="003C54C7" w:rsidRPr="003360A3">
              <w:rPr>
                <w:w w:val="110"/>
              </w:rPr>
              <w:t xml:space="preserve">using API </w:t>
            </w:r>
            <w:r w:rsidR="00E007FD" w:rsidRPr="003360A3">
              <w:rPr>
                <w:w w:val="110"/>
              </w:rPr>
              <w:t>and orchestrate all steps during whole activity</w:t>
            </w:r>
            <w:r w:rsidR="00E3414D" w:rsidRPr="003360A3">
              <w:rPr>
                <w:w w:val="110"/>
              </w:rPr>
              <w:t xml:space="preserve"> which consists manual triggers also.</w:t>
            </w:r>
            <w:r w:rsidR="008C079F">
              <w:rPr>
                <w:w w:val="110"/>
              </w:rPr>
              <w:t xml:space="preserve"> </w:t>
            </w:r>
            <w:r w:rsidR="008C079F">
              <w:t>SQL</w:t>
            </w:r>
            <w:r w:rsidR="00B52ADB">
              <w:t xml:space="preserve"> queries applied with Python to extract table output from database in format.</w:t>
            </w:r>
          </w:p>
        </w:tc>
      </w:tr>
      <w:tr w:rsidR="00F61DF9" w:rsidRPr="00CF1A49" w14:paraId="7DB5349A" w14:textId="77777777" w:rsidTr="00F61DF9">
        <w:tc>
          <w:tcPr>
            <w:tcW w:w="9355" w:type="dxa"/>
            <w:tcMar>
              <w:top w:w="216" w:type="dxa"/>
            </w:tcMar>
          </w:tcPr>
          <w:p w14:paraId="5A47BA30" w14:textId="63825643" w:rsidR="00F61DF9" w:rsidRPr="00CF1A49" w:rsidRDefault="00275FE7" w:rsidP="00F61DF9">
            <w:pPr>
              <w:pStyle w:val="Heading3"/>
              <w:contextualSpacing w:val="0"/>
            </w:pPr>
            <w:r>
              <w:lastRenderedPageBreak/>
              <w:t>nOV 2019</w:t>
            </w:r>
            <w:r w:rsidR="00F61DF9" w:rsidRPr="00CF1A49">
              <w:t xml:space="preserve"> – </w:t>
            </w:r>
            <w:r>
              <w:t>SEPT 2020</w:t>
            </w:r>
          </w:p>
          <w:p w14:paraId="0CBEA167" w14:textId="1F376D3D" w:rsidR="00F61DF9" w:rsidRPr="00CF1A49" w:rsidRDefault="00275FE7" w:rsidP="00F61DF9">
            <w:pPr>
              <w:pStyle w:val="Heading2"/>
              <w:contextualSpacing w:val="0"/>
            </w:pPr>
            <w:r>
              <w:t>ENGINEER V</w:t>
            </w:r>
            <w:r w:rsidR="00F61DF9" w:rsidRPr="00CF1A49">
              <w:t xml:space="preserve">, </w:t>
            </w:r>
            <w:r>
              <w:rPr>
                <w:rStyle w:val="SubtleReference"/>
              </w:rPr>
              <w:t>ERICSSON INC</w:t>
            </w:r>
          </w:p>
          <w:p w14:paraId="1FAB7A68" w14:textId="7B8D7EBA" w:rsidR="00E3414D" w:rsidRPr="003360A3" w:rsidRDefault="00275FE7" w:rsidP="00F61DF9">
            <w:pPr>
              <w:rPr>
                <w:w w:val="110"/>
              </w:rPr>
            </w:pPr>
            <w:r w:rsidRPr="003360A3">
              <w:rPr>
                <w:w w:val="110"/>
              </w:rPr>
              <w:t>Team Lead for 4G,5G Commissioning and Integration Team. Automate Scripts</w:t>
            </w:r>
            <w:r w:rsidR="0063111B">
              <w:rPr>
                <w:w w:val="110"/>
              </w:rPr>
              <w:t xml:space="preserve"> creation</w:t>
            </w:r>
            <w:r w:rsidRPr="003360A3">
              <w:rPr>
                <w:w w:val="110"/>
              </w:rPr>
              <w:t xml:space="preserve"> using RFDS &amp; CIQ information. Automate daily delivery tracking &amp; weekly Monthly reporting dashboards using Python and Alteryx</w:t>
            </w:r>
            <w:r w:rsidR="004F1A27" w:rsidRPr="003360A3">
              <w:rPr>
                <w:w w:val="110"/>
              </w:rPr>
              <w:t>.</w:t>
            </w:r>
          </w:p>
          <w:p w14:paraId="0E351114" w14:textId="77777777" w:rsidR="007E3AB0" w:rsidRDefault="007E3AB0" w:rsidP="00F61DF9">
            <w:pPr>
              <w:rPr>
                <w:w w:val="115"/>
              </w:rPr>
            </w:pPr>
          </w:p>
          <w:p w14:paraId="3616298E" w14:textId="20F61D3A" w:rsidR="00717982" w:rsidRPr="0063111B" w:rsidRDefault="00E3414D" w:rsidP="0063111B">
            <w:pPr>
              <w:numPr>
                <w:ilvl w:val="0"/>
                <w:numId w:val="23"/>
              </w:numPr>
              <w:suppressAutoHyphens/>
              <w:spacing w:after="200" w:line="276" w:lineRule="auto"/>
              <w:jc w:val="both"/>
              <w:rPr>
                <w:w w:val="110"/>
              </w:rPr>
            </w:pPr>
            <w:r w:rsidRPr="0063111B">
              <w:rPr>
                <w:w w:val="110"/>
              </w:rPr>
              <w:t>Had worked closely with Appian application developer to create logic which takes input from excel sheet and output commissioning script.</w:t>
            </w:r>
          </w:p>
          <w:p w14:paraId="090F736A" w14:textId="00E12501" w:rsidR="001923D9" w:rsidRPr="003360A3" w:rsidRDefault="001923D9" w:rsidP="0063111B">
            <w:pPr>
              <w:numPr>
                <w:ilvl w:val="0"/>
                <w:numId w:val="23"/>
              </w:numPr>
              <w:suppressAutoHyphens/>
              <w:spacing w:after="200" w:line="276" w:lineRule="auto"/>
              <w:jc w:val="both"/>
              <w:rPr>
                <w:w w:val="110"/>
              </w:rPr>
            </w:pPr>
            <w:r w:rsidRPr="003360A3">
              <w:rPr>
                <w:w w:val="110"/>
              </w:rPr>
              <w:t xml:space="preserve">CIQ </w:t>
            </w:r>
            <w:r w:rsidR="0063111B" w:rsidRPr="003360A3">
              <w:rPr>
                <w:w w:val="110"/>
              </w:rPr>
              <w:t>audit</w:t>
            </w:r>
            <w:r w:rsidR="0063111B">
              <w:rPr>
                <w:w w:val="110"/>
              </w:rPr>
              <w:t xml:space="preserve">, </w:t>
            </w:r>
            <w:r w:rsidR="0063111B" w:rsidRPr="003360A3">
              <w:rPr>
                <w:w w:val="110"/>
              </w:rPr>
              <w:t>Create</w:t>
            </w:r>
            <w:r w:rsidRPr="003360A3">
              <w:rPr>
                <w:w w:val="110"/>
              </w:rPr>
              <w:t xml:space="preserve"> XML Commissioning script. </w:t>
            </w:r>
            <w:r w:rsidR="00894B02" w:rsidRPr="003360A3">
              <w:rPr>
                <w:w w:val="110"/>
              </w:rPr>
              <w:t>Integration of New Nokia AirScale Macro</w:t>
            </w:r>
            <w:r w:rsidR="0063111B">
              <w:rPr>
                <w:w w:val="110"/>
              </w:rPr>
              <w:t xml:space="preserve"> </w:t>
            </w:r>
            <w:r w:rsidR="00894B02" w:rsidRPr="003360A3">
              <w:rPr>
                <w:w w:val="110"/>
              </w:rPr>
              <w:t>eNodeB (BBU) remotely</w:t>
            </w:r>
            <w:r w:rsidR="00894B02">
              <w:rPr>
                <w:w w:val="110"/>
              </w:rPr>
              <w:t>.</w:t>
            </w:r>
            <w:r w:rsidR="00894B02" w:rsidRPr="003360A3">
              <w:rPr>
                <w:w w:val="110"/>
              </w:rPr>
              <w:t xml:space="preserve"> Troubleshooting RET, VSWR &amp; other hardware/software alarms</w:t>
            </w:r>
          </w:p>
          <w:p w14:paraId="12EFF6FD" w14:textId="61D48B49" w:rsidR="00201406" w:rsidRPr="00CF1A49" w:rsidRDefault="00005316" w:rsidP="00201406">
            <w:pPr>
              <w:pStyle w:val="Heading3"/>
              <w:contextualSpacing w:val="0"/>
            </w:pPr>
            <w:r>
              <w:t>MA</w:t>
            </w:r>
            <w:r w:rsidR="00DF7DDA">
              <w:t>r 201</w:t>
            </w:r>
            <w:r w:rsidR="006E0DC4">
              <w:t>5</w:t>
            </w:r>
            <w:r w:rsidR="00201406" w:rsidRPr="00CF1A49">
              <w:t xml:space="preserve"> – </w:t>
            </w:r>
            <w:r w:rsidR="00B375BF">
              <w:t>nov</w:t>
            </w:r>
            <w:r w:rsidR="00201406">
              <w:t xml:space="preserve"> 20</w:t>
            </w:r>
            <w:r w:rsidR="00B375BF">
              <w:t>19</w:t>
            </w:r>
          </w:p>
          <w:p w14:paraId="15EED027" w14:textId="69A6F383" w:rsidR="00E76788" w:rsidRPr="00CF1A49" w:rsidRDefault="0058207D" w:rsidP="00201406">
            <w:pPr>
              <w:pStyle w:val="Heading2"/>
              <w:contextualSpacing w:val="0"/>
            </w:pPr>
            <w:r>
              <w:t>speci</w:t>
            </w:r>
            <w:r w:rsidR="00555365">
              <w:t>alist</w:t>
            </w:r>
            <w:r w:rsidR="00201406" w:rsidRPr="00CF1A49">
              <w:t xml:space="preserve">, </w:t>
            </w:r>
            <w:r w:rsidR="00201406">
              <w:rPr>
                <w:rStyle w:val="SubtleReference"/>
              </w:rPr>
              <w:t xml:space="preserve">ERICSSON </w:t>
            </w:r>
            <w:r>
              <w:rPr>
                <w:rStyle w:val="SubtleReference"/>
              </w:rPr>
              <w:t>india global pvt ltd</w:t>
            </w:r>
          </w:p>
          <w:p w14:paraId="53214871" w14:textId="66DEE0E4" w:rsidR="00E76788" w:rsidRDefault="00C3608C" w:rsidP="00F74EDD">
            <w:pPr>
              <w:pStyle w:val="ListParagraph"/>
              <w:numPr>
                <w:ilvl w:val="0"/>
                <w:numId w:val="17"/>
              </w:numPr>
              <w:ind w:left="720"/>
              <w:rPr>
                <w:w w:val="110"/>
              </w:rPr>
            </w:pPr>
            <w:r w:rsidRPr="005E1861">
              <w:rPr>
                <w:b/>
                <w:bCs/>
                <w:w w:val="110"/>
              </w:rPr>
              <w:t>Auto Integration Tool (Python Shell Scripting):</w:t>
            </w:r>
            <w:r>
              <w:rPr>
                <w:rFonts w:ascii="Verdana" w:hAnsi="Verdana"/>
                <w:b/>
                <w:sz w:val="18"/>
                <w:szCs w:val="18"/>
              </w:rPr>
              <w:t xml:space="preserve"> </w:t>
            </w:r>
            <w:r w:rsidR="00E76788" w:rsidRPr="003360A3">
              <w:rPr>
                <w:w w:val="110"/>
              </w:rPr>
              <w:t>Developed integration scripts to integrate multiple nodes and carriers in one go by taking configuration commands from configuration files.</w:t>
            </w:r>
          </w:p>
          <w:p w14:paraId="7DD016B4" w14:textId="77777777" w:rsidR="005E1861" w:rsidRPr="003360A3" w:rsidRDefault="005E1861" w:rsidP="00F74EDD">
            <w:pPr>
              <w:pStyle w:val="ListParagraph"/>
              <w:rPr>
                <w:w w:val="110"/>
              </w:rPr>
            </w:pPr>
          </w:p>
          <w:p w14:paraId="61CC247A" w14:textId="21C4B677" w:rsidR="00B859E9" w:rsidRPr="00587926" w:rsidRDefault="0092158D" w:rsidP="00B859E9">
            <w:pPr>
              <w:numPr>
                <w:ilvl w:val="0"/>
                <w:numId w:val="17"/>
              </w:numPr>
              <w:tabs>
                <w:tab w:val="clear" w:pos="360"/>
                <w:tab w:val="left" w:pos="1080"/>
              </w:tabs>
              <w:suppressAutoHyphens/>
              <w:ind w:left="720"/>
              <w:rPr>
                <w:rFonts w:ascii="Verdana" w:hAnsi="Verdana"/>
                <w:sz w:val="18"/>
                <w:szCs w:val="18"/>
              </w:rPr>
            </w:pPr>
            <w:r w:rsidRPr="00587926">
              <w:rPr>
                <w:b/>
                <w:bCs/>
                <w:w w:val="110"/>
              </w:rPr>
              <w:t>Audit tool (Python):</w:t>
            </w:r>
            <w:r w:rsidRPr="00587926">
              <w:rPr>
                <w:rFonts w:ascii="Verdana" w:hAnsi="Verdana"/>
                <w:sz w:val="18"/>
                <w:szCs w:val="18"/>
              </w:rPr>
              <w:t xml:space="preserve"> </w:t>
            </w:r>
            <w:r w:rsidRPr="00587926">
              <w:rPr>
                <w:w w:val="110"/>
              </w:rPr>
              <w:t xml:space="preserve">Developed a Data audit tool using Python Language (X2 link -Parameter auditor) - The tool picks up BTS usage data from ~90 markets and performs a series of complex calculations and algorithms resulting in erroneous data flagging throughout the millions of lines in merely 5 minutes which was a mammoth task of around 8 hours prior to this automation. </w:t>
            </w:r>
          </w:p>
          <w:p w14:paraId="2A96446F" w14:textId="77777777" w:rsidR="00B859E9" w:rsidRDefault="00B859E9" w:rsidP="00B859E9">
            <w:pPr>
              <w:tabs>
                <w:tab w:val="left" w:pos="1080"/>
              </w:tabs>
              <w:suppressAutoHyphens/>
              <w:ind w:left="720"/>
              <w:rPr>
                <w:rFonts w:ascii="Verdana" w:hAnsi="Verdana"/>
                <w:sz w:val="18"/>
                <w:szCs w:val="18"/>
              </w:rPr>
            </w:pPr>
          </w:p>
          <w:p w14:paraId="59D431D7" w14:textId="4EC9980A" w:rsidR="008D5527" w:rsidRPr="00587926" w:rsidRDefault="008D5527" w:rsidP="00F74EDD">
            <w:pPr>
              <w:numPr>
                <w:ilvl w:val="0"/>
                <w:numId w:val="17"/>
              </w:numPr>
              <w:tabs>
                <w:tab w:val="clear" w:pos="360"/>
                <w:tab w:val="left" w:pos="1080"/>
              </w:tabs>
              <w:suppressAutoHyphens/>
              <w:ind w:left="720"/>
              <w:rPr>
                <w:rFonts w:ascii="Verdana" w:hAnsi="Verdana"/>
                <w:sz w:val="18"/>
                <w:szCs w:val="18"/>
              </w:rPr>
            </w:pPr>
            <w:r w:rsidRPr="005E1861">
              <w:rPr>
                <w:b/>
                <w:bCs/>
                <w:w w:val="110"/>
              </w:rPr>
              <w:t>VB-Scripting &amp; Python Shell Scripting</w:t>
            </w:r>
            <w:r>
              <w:rPr>
                <w:rFonts w:ascii="Verdana" w:hAnsi="Verdana"/>
                <w:sz w:val="18"/>
                <w:szCs w:val="18"/>
              </w:rPr>
              <w:t xml:space="preserve"> – </w:t>
            </w:r>
            <w:r w:rsidRPr="003360A3">
              <w:rPr>
                <w:w w:val="110"/>
              </w:rPr>
              <w:t xml:space="preserve">Automated a highly manual task of matching, validating and correcting various parameters of eNodeB data. The scripts login to the multiple hosts automatically for extracting desired data and perform the audit steps to capture and </w:t>
            </w:r>
            <w:r w:rsidR="007E3AB0" w:rsidRPr="003360A3">
              <w:rPr>
                <w:w w:val="110"/>
              </w:rPr>
              <w:t>log</w:t>
            </w:r>
            <w:r w:rsidRPr="003360A3">
              <w:rPr>
                <w:w w:val="110"/>
              </w:rPr>
              <w:t xml:space="preserve"> the erroneous data. The user gets a summarized report of errors.</w:t>
            </w:r>
          </w:p>
          <w:p w14:paraId="7DC655DA" w14:textId="77777777" w:rsidR="00587926" w:rsidRDefault="00587926" w:rsidP="00587926">
            <w:pPr>
              <w:pStyle w:val="ListParagraph"/>
              <w:rPr>
                <w:rFonts w:ascii="Verdana" w:hAnsi="Verdana"/>
                <w:sz w:val="18"/>
                <w:szCs w:val="18"/>
              </w:rPr>
            </w:pPr>
          </w:p>
          <w:p w14:paraId="06015FD6" w14:textId="77777777" w:rsidR="00587926" w:rsidRDefault="00587926" w:rsidP="00587926">
            <w:pPr>
              <w:tabs>
                <w:tab w:val="left" w:pos="1080"/>
              </w:tabs>
              <w:suppressAutoHyphens/>
              <w:ind w:left="720"/>
              <w:rPr>
                <w:rFonts w:ascii="Verdana" w:hAnsi="Verdana"/>
                <w:sz w:val="18"/>
                <w:szCs w:val="18"/>
              </w:rPr>
            </w:pPr>
          </w:p>
          <w:p w14:paraId="59ABE0F1" w14:textId="00D8544B" w:rsidR="00587926" w:rsidRPr="00D77270" w:rsidRDefault="00397063" w:rsidP="00587926">
            <w:pPr>
              <w:pStyle w:val="ListParagraph"/>
              <w:numPr>
                <w:ilvl w:val="0"/>
                <w:numId w:val="17"/>
              </w:numPr>
              <w:ind w:left="720"/>
              <w:rPr>
                <w:w w:val="115"/>
              </w:rPr>
            </w:pPr>
            <w:r w:rsidRPr="00D77270">
              <w:rPr>
                <w:b/>
                <w:bCs/>
                <w:w w:val="110"/>
              </w:rPr>
              <w:t>Data formatting tool (Python)</w:t>
            </w:r>
            <w:r w:rsidRPr="00D77270">
              <w:rPr>
                <w:w w:val="110"/>
              </w:rPr>
              <w:t xml:space="preserve"> Have developed this tool using Python has a GUI to select multiple data sources at once. Comprised of more than 50 complex transformations that make sense out of unformatted data feeds. Ultimately, tool outputs the user consumable formatted data in excel </w:t>
            </w:r>
            <w:r w:rsidR="007E3AB0" w:rsidRPr="00D77270">
              <w:rPr>
                <w:w w:val="110"/>
              </w:rPr>
              <w:t>files.</w:t>
            </w:r>
          </w:p>
          <w:p w14:paraId="09DC0957" w14:textId="77777777" w:rsidR="00E32AF5" w:rsidRPr="00E32AF5" w:rsidRDefault="00E32AF5" w:rsidP="00E32AF5">
            <w:pPr>
              <w:pStyle w:val="ListParagraph"/>
              <w:rPr>
                <w:w w:val="115"/>
              </w:rPr>
            </w:pPr>
          </w:p>
          <w:p w14:paraId="13A08718" w14:textId="77777777" w:rsidR="0063111B" w:rsidRDefault="00227113" w:rsidP="00E32AF5">
            <w:pPr>
              <w:numPr>
                <w:ilvl w:val="0"/>
                <w:numId w:val="22"/>
              </w:numPr>
              <w:suppressAutoHyphens/>
              <w:spacing w:after="200" w:line="276" w:lineRule="auto"/>
              <w:jc w:val="both"/>
              <w:rPr>
                <w:w w:val="110"/>
              </w:rPr>
            </w:pPr>
            <w:r w:rsidRPr="0063111B">
              <w:rPr>
                <w:w w:val="110"/>
              </w:rPr>
              <w:lastRenderedPageBreak/>
              <w:t xml:space="preserve">Complete Remote site acceptance by checking test results of RSRP, RSRQ, SINR, Throughput etc. </w:t>
            </w:r>
          </w:p>
          <w:p w14:paraId="4510A21D" w14:textId="1F016586" w:rsidR="00227113" w:rsidRPr="0063111B" w:rsidRDefault="00227113" w:rsidP="00E32AF5">
            <w:pPr>
              <w:numPr>
                <w:ilvl w:val="0"/>
                <w:numId w:val="22"/>
              </w:numPr>
              <w:suppressAutoHyphens/>
              <w:spacing w:after="200" w:line="276" w:lineRule="auto"/>
              <w:jc w:val="both"/>
              <w:rPr>
                <w:w w:val="110"/>
              </w:rPr>
            </w:pPr>
            <w:r w:rsidRPr="0063111B">
              <w:rPr>
                <w:w w:val="110"/>
              </w:rPr>
              <w:t>Support Legacy swap to BBU or Cabinet Swap activity remotely, with per-post analysis till acceptance.</w:t>
            </w:r>
          </w:p>
          <w:p w14:paraId="7D818712" w14:textId="250591E7" w:rsidR="00201406" w:rsidRPr="00CF1A49" w:rsidRDefault="00201406" w:rsidP="00201406">
            <w:pPr>
              <w:pStyle w:val="Heading3"/>
              <w:contextualSpacing w:val="0"/>
            </w:pPr>
            <w:r>
              <w:t>nOV 201</w:t>
            </w:r>
            <w:r w:rsidR="009E4A30">
              <w:t>0</w:t>
            </w:r>
            <w:r w:rsidRPr="00CF1A49">
              <w:t xml:space="preserve"> – </w:t>
            </w:r>
            <w:r w:rsidR="006E0DC4">
              <w:t>Mar</w:t>
            </w:r>
            <w:r>
              <w:t xml:space="preserve"> 20</w:t>
            </w:r>
            <w:r w:rsidR="009E4A30">
              <w:t>15</w:t>
            </w:r>
          </w:p>
          <w:p w14:paraId="6D27C6CE" w14:textId="73521B35" w:rsidR="00201406" w:rsidRDefault="00EB1456" w:rsidP="00201406">
            <w:pPr>
              <w:pStyle w:val="Heading2"/>
              <w:contextualSpacing w:val="0"/>
              <w:rPr>
                <w:rStyle w:val="SubtleReference"/>
              </w:rPr>
            </w:pPr>
            <w:r>
              <w:t>Senior Engineer</w:t>
            </w:r>
            <w:r w:rsidR="00201406" w:rsidRPr="00CF1A49">
              <w:t xml:space="preserve">, </w:t>
            </w:r>
            <w:r w:rsidR="00201406">
              <w:rPr>
                <w:rStyle w:val="SubtleReference"/>
              </w:rPr>
              <w:t>ERICSSON IN</w:t>
            </w:r>
            <w:r w:rsidR="0004227D">
              <w:rPr>
                <w:rStyle w:val="SubtleReference"/>
              </w:rPr>
              <w:t>DIA GLOBAL PVT LTD</w:t>
            </w:r>
          </w:p>
          <w:p w14:paraId="62ADAB75" w14:textId="77777777" w:rsidR="00737C66" w:rsidRPr="005E1861" w:rsidRDefault="00737C66" w:rsidP="00F74EDD">
            <w:pPr>
              <w:numPr>
                <w:ilvl w:val="0"/>
                <w:numId w:val="17"/>
              </w:numPr>
              <w:suppressAutoHyphens/>
              <w:spacing w:after="200" w:line="276" w:lineRule="auto"/>
              <w:ind w:left="720"/>
              <w:jc w:val="both"/>
              <w:rPr>
                <w:w w:val="110"/>
              </w:rPr>
            </w:pPr>
            <w:r w:rsidRPr="005E1861">
              <w:rPr>
                <w:w w:val="110"/>
              </w:rPr>
              <w:t>Worked on creating CFR (Carrier Funding Request) and Plumbing diagram of sites, including site survey for hardware installation space availability, including BBU, RRH, CSR Router, Fiber length etc.</w:t>
            </w:r>
          </w:p>
          <w:p w14:paraId="7B389F54" w14:textId="77777777" w:rsidR="00737C66" w:rsidRPr="005E1861" w:rsidRDefault="00737C66" w:rsidP="00F74EDD">
            <w:pPr>
              <w:numPr>
                <w:ilvl w:val="0"/>
                <w:numId w:val="17"/>
              </w:numPr>
              <w:suppressAutoHyphens/>
              <w:spacing w:after="200" w:line="276" w:lineRule="auto"/>
              <w:ind w:left="720"/>
              <w:jc w:val="both"/>
              <w:rPr>
                <w:w w:val="110"/>
              </w:rPr>
            </w:pPr>
            <w:r w:rsidRPr="005E1861">
              <w:rPr>
                <w:w w:val="110"/>
              </w:rPr>
              <w:t>Responsible for the execution of all equipment Modifications/Installations which include creation of detailed statement of work packages (MOP).</w:t>
            </w:r>
          </w:p>
          <w:p w14:paraId="40A10D21" w14:textId="4C3B8E8D" w:rsidR="00201406" w:rsidRPr="005E1861" w:rsidRDefault="00244DD8" w:rsidP="00F74EDD">
            <w:pPr>
              <w:numPr>
                <w:ilvl w:val="0"/>
                <w:numId w:val="17"/>
              </w:numPr>
              <w:suppressAutoHyphens/>
              <w:spacing w:after="200" w:line="276" w:lineRule="auto"/>
              <w:ind w:left="720"/>
              <w:jc w:val="both"/>
              <w:rPr>
                <w:w w:val="110"/>
              </w:rPr>
            </w:pPr>
            <w:r w:rsidRPr="005E1861">
              <w:rPr>
                <w:w w:val="110"/>
              </w:rPr>
              <w:t xml:space="preserve">Conduct survey audit for new IBS site, including Fiber requirement and hardware space availability. </w:t>
            </w:r>
          </w:p>
          <w:p w14:paraId="2BB7B868" w14:textId="77777777" w:rsidR="00201406" w:rsidRDefault="00201406" w:rsidP="00F61DF9"/>
          <w:p w14:paraId="422A26CD" w14:textId="7490C63A" w:rsidR="005E1861" w:rsidRPr="00CF1A49" w:rsidRDefault="00F40373" w:rsidP="005E1861">
            <w:pPr>
              <w:pStyle w:val="Heading3"/>
              <w:contextualSpacing w:val="0"/>
            </w:pPr>
            <w:r>
              <w:t>June</w:t>
            </w:r>
            <w:r w:rsidR="005E1861">
              <w:t xml:space="preserve"> 20</w:t>
            </w:r>
            <w:r>
              <w:t>09</w:t>
            </w:r>
            <w:r w:rsidR="005E1861" w:rsidRPr="00CF1A49">
              <w:t xml:space="preserve"> – </w:t>
            </w:r>
            <w:r w:rsidR="007F1FCB">
              <w:t>Nov</w:t>
            </w:r>
            <w:r w:rsidR="005E1861">
              <w:t xml:space="preserve"> 201</w:t>
            </w:r>
            <w:r w:rsidR="004E70DB">
              <w:t>0</w:t>
            </w:r>
          </w:p>
          <w:p w14:paraId="661F6914" w14:textId="101993B6" w:rsidR="005E1861" w:rsidRDefault="005B7B63" w:rsidP="005E1861">
            <w:pPr>
              <w:pStyle w:val="Heading2"/>
              <w:contextualSpacing w:val="0"/>
            </w:pPr>
            <w:r>
              <w:t>BTS Engineer</w:t>
            </w:r>
            <w:r w:rsidR="005E1861" w:rsidRPr="00CF1A49">
              <w:t xml:space="preserve">, </w:t>
            </w:r>
            <w:r w:rsidR="001B5D8C" w:rsidRPr="0004227D">
              <w:rPr>
                <w:rStyle w:val="SubtleReference"/>
              </w:rPr>
              <w:t>Adecco</w:t>
            </w:r>
            <w:r w:rsidR="0088496A" w:rsidRPr="0004227D">
              <w:rPr>
                <w:rStyle w:val="SubtleReference"/>
              </w:rPr>
              <w:t xml:space="preserve"> Flexion</w:t>
            </w:r>
            <w:r w:rsidR="00920B04" w:rsidRPr="0004227D">
              <w:rPr>
                <w:rStyle w:val="SubtleReference"/>
              </w:rPr>
              <w:t>e workforce solution pvt ltd</w:t>
            </w:r>
          </w:p>
          <w:p w14:paraId="5DFAE21B" w14:textId="4181D2B2" w:rsidR="00754788" w:rsidRDefault="00027CAC" w:rsidP="00F74EDD">
            <w:pPr>
              <w:numPr>
                <w:ilvl w:val="0"/>
                <w:numId w:val="17"/>
              </w:numPr>
              <w:tabs>
                <w:tab w:val="clear" w:pos="360"/>
              </w:tabs>
              <w:suppressAutoHyphens/>
              <w:spacing w:after="200" w:line="276" w:lineRule="auto"/>
              <w:ind w:left="720"/>
              <w:jc w:val="both"/>
              <w:rPr>
                <w:w w:val="110"/>
              </w:rPr>
            </w:pPr>
            <w:r w:rsidRPr="00C54D01">
              <w:rPr>
                <w:w w:val="110"/>
              </w:rPr>
              <w:t>Create Config file and commission 2G BTS.</w:t>
            </w:r>
            <w:r w:rsidR="001E5756" w:rsidRPr="00754788">
              <w:rPr>
                <w:w w:val="110"/>
              </w:rPr>
              <w:t xml:space="preserve"> Rectifying the alarms of sites</w:t>
            </w:r>
          </w:p>
          <w:p w14:paraId="1B656B71" w14:textId="5A4FA931" w:rsidR="00920B04" w:rsidRPr="00754788" w:rsidRDefault="00027CAC" w:rsidP="00F74EDD">
            <w:pPr>
              <w:numPr>
                <w:ilvl w:val="0"/>
                <w:numId w:val="17"/>
              </w:numPr>
              <w:tabs>
                <w:tab w:val="clear" w:pos="360"/>
              </w:tabs>
              <w:suppressAutoHyphens/>
              <w:spacing w:after="200" w:line="276" w:lineRule="auto"/>
              <w:ind w:left="720"/>
              <w:jc w:val="both"/>
              <w:rPr>
                <w:b/>
                <w:smallCaps/>
                <w:w w:val="110"/>
              </w:rPr>
            </w:pPr>
            <w:r w:rsidRPr="00754788">
              <w:rPr>
                <w:w w:val="110"/>
              </w:rPr>
              <w:t>Responsible for preparing RF &amp; RFI survey reports. Quality Audits &amp; power calibration of BTS. Preparing design sheet &amp; survey drawings</w:t>
            </w:r>
            <w:r w:rsidR="00754788" w:rsidRPr="00754788">
              <w:rPr>
                <w:w w:val="110"/>
              </w:rPr>
              <w:t>.</w:t>
            </w:r>
            <w:r w:rsidRPr="00754788">
              <w:rPr>
                <w:w w:val="110"/>
              </w:rPr>
              <w:t xml:space="preserve"> given by OMC-R team &amp; implement software migration.</w:t>
            </w:r>
          </w:p>
          <w:p w14:paraId="0842975B" w14:textId="5BA2B30B" w:rsidR="005E1861" w:rsidRDefault="009E7104" w:rsidP="0063111B">
            <w:pPr>
              <w:numPr>
                <w:ilvl w:val="0"/>
                <w:numId w:val="17"/>
              </w:numPr>
              <w:tabs>
                <w:tab w:val="clear" w:pos="360"/>
              </w:tabs>
              <w:suppressAutoHyphens/>
              <w:spacing w:after="200" w:line="276" w:lineRule="auto"/>
              <w:ind w:left="720"/>
              <w:jc w:val="both"/>
            </w:pPr>
            <w:r w:rsidRPr="00346FA5">
              <w:rPr>
                <w:w w:val="110"/>
              </w:rPr>
              <w:t>Provide training to vendor team for installation and commissioning of site</w:t>
            </w:r>
            <w:r w:rsidR="001E5756">
              <w:rPr>
                <w:w w:val="110"/>
              </w:rPr>
              <w:t>.</w:t>
            </w:r>
            <w:r w:rsidR="00346FA5" w:rsidRPr="00346FA5">
              <w:rPr>
                <w:w w:val="110"/>
              </w:rPr>
              <w:t xml:space="preserve"> Maintaining</w:t>
            </w:r>
            <w:r w:rsidRPr="00346FA5">
              <w:rPr>
                <w:w w:val="110"/>
              </w:rPr>
              <w:t xml:space="preserve"> records regarding site optimization, antenna details, BTS type, E1 ports.</w:t>
            </w:r>
          </w:p>
        </w:tc>
      </w:tr>
    </w:tbl>
    <w:sdt>
      <w:sdtPr>
        <w:alias w:val="Education:"/>
        <w:tag w:val="Education:"/>
        <w:id w:val="-1908763273"/>
        <w:placeholder>
          <w:docPart w:val="851C94B5289D44009EE3615EE9B09F71"/>
        </w:placeholder>
        <w:temporary/>
        <w:showingPlcHdr/>
        <w15:appearance w15:val="hidden"/>
      </w:sdtPr>
      <w:sdtContent>
        <w:p w14:paraId="2BB00124"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5E467434" w14:textId="77777777" w:rsidTr="00D66A52">
        <w:tc>
          <w:tcPr>
            <w:tcW w:w="9355" w:type="dxa"/>
          </w:tcPr>
          <w:p w14:paraId="1A288C09" w14:textId="5AB091F9" w:rsidR="001D0BF1" w:rsidRPr="00CF1A49" w:rsidRDefault="002C236F" w:rsidP="001D0BF1">
            <w:pPr>
              <w:pStyle w:val="Heading3"/>
              <w:contextualSpacing w:val="0"/>
            </w:pPr>
            <w:r>
              <w:t>J</w:t>
            </w:r>
            <w:r w:rsidR="00E12F15">
              <w:t>AN</w:t>
            </w:r>
            <w:r w:rsidR="001D0BF1" w:rsidRPr="00CF1A49">
              <w:t xml:space="preserve"> </w:t>
            </w:r>
            <w:r>
              <w:t>200</w:t>
            </w:r>
            <w:r w:rsidR="00E12F15">
              <w:t>9</w:t>
            </w:r>
          </w:p>
          <w:p w14:paraId="73D8C690" w14:textId="52A5AABB" w:rsidR="007538DC" w:rsidRPr="00CF1A49" w:rsidRDefault="00CE10E6" w:rsidP="0022347B">
            <w:pPr>
              <w:pStyle w:val="Heading2"/>
              <w:contextualSpacing w:val="0"/>
            </w:pPr>
            <w:r>
              <w:t>Post Graduate diploma in wireless technology</w:t>
            </w:r>
            <w:r w:rsidR="00670EFF">
              <w:t xml:space="preserve"> and Application</w:t>
            </w:r>
            <w:r w:rsidR="001D0BF1" w:rsidRPr="00CF1A49">
              <w:t xml:space="preserve">, </w:t>
            </w:r>
            <w:r w:rsidR="00FD2F61">
              <w:rPr>
                <w:rStyle w:val="SubtleReference"/>
              </w:rPr>
              <w:t>CDEC</w:t>
            </w:r>
            <w:r w:rsidR="0098445C">
              <w:rPr>
                <w:rStyle w:val="SubtleReference"/>
              </w:rPr>
              <w:t xml:space="preserve"> Noida India</w:t>
            </w:r>
          </w:p>
        </w:tc>
      </w:tr>
      <w:tr w:rsidR="00F61DF9" w:rsidRPr="00CF1A49" w14:paraId="76E748FB" w14:textId="77777777" w:rsidTr="00F61DF9">
        <w:tc>
          <w:tcPr>
            <w:tcW w:w="9355" w:type="dxa"/>
            <w:tcMar>
              <w:top w:w="216" w:type="dxa"/>
            </w:tcMar>
          </w:tcPr>
          <w:p w14:paraId="4FE4CC53" w14:textId="140D7AAA" w:rsidR="00F61DF9" w:rsidRPr="00CF1A49" w:rsidRDefault="00A4542D" w:rsidP="00F61DF9">
            <w:pPr>
              <w:pStyle w:val="Heading3"/>
              <w:contextualSpacing w:val="0"/>
            </w:pPr>
            <w:r>
              <w:t>June</w:t>
            </w:r>
            <w:r w:rsidR="00F61DF9" w:rsidRPr="00CF1A49">
              <w:t xml:space="preserve"> </w:t>
            </w:r>
            <w:r>
              <w:t>2007</w:t>
            </w:r>
          </w:p>
          <w:p w14:paraId="10611174" w14:textId="191DB8B7" w:rsidR="00F61DF9" w:rsidRDefault="004804B9" w:rsidP="0022347B">
            <w:pPr>
              <w:pStyle w:val="Heading2"/>
              <w:contextualSpacing w:val="0"/>
            </w:pPr>
            <w:r>
              <w:t>Bachelor of technology</w:t>
            </w:r>
            <w:r w:rsidR="00F61DF9" w:rsidRPr="00CF1A49">
              <w:t xml:space="preserve">, </w:t>
            </w:r>
            <w:r w:rsidR="0098445C">
              <w:rPr>
                <w:rStyle w:val="SubtleReference"/>
              </w:rPr>
              <w:t>kurukshetra university kurukshetra india</w:t>
            </w:r>
          </w:p>
        </w:tc>
      </w:tr>
    </w:tbl>
    <w:sdt>
      <w:sdtPr>
        <w:alias w:val="Skills:"/>
        <w:tag w:val="Skills:"/>
        <w:id w:val="-1392877668"/>
        <w:placeholder>
          <w:docPart w:val="D13D0D67D3F042AA86C4C86B9DDE75B8"/>
        </w:placeholder>
        <w:temporary/>
        <w:showingPlcHdr/>
        <w15:appearance w15:val="hidden"/>
      </w:sdtPr>
      <w:sdtContent>
        <w:p w14:paraId="21E7CE14"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A1213BD" w14:textId="77777777" w:rsidTr="00CF1A49">
        <w:tc>
          <w:tcPr>
            <w:tcW w:w="4675" w:type="dxa"/>
          </w:tcPr>
          <w:p w14:paraId="54D9A9B5" w14:textId="51BAA62B" w:rsidR="001E3120" w:rsidRPr="006E1507" w:rsidRDefault="0022347B" w:rsidP="006E1507">
            <w:pPr>
              <w:pStyle w:val="ListBullet"/>
              <w:contextualSpacing w:val="0"/>
            </w:pPr>
            <w:r>
              <w:t>Python 3</w:t>
            </w:r>
          </w:p>
          <w:p w14:paraId="74506E64" w14:textId="77777777" w:rsidR="001F4E6D" w:rsidRDefault="00913644" w:rsidP="006E1507">
            <w:pPr>
              <w:pStyle w:val="ListBullet"/>
              <w:contextualSpacing w:val="0"/>
            </w:pPr>
            <w:r>
              <w:t>Python Microservices</w:t>
            </w:r>
          </w:p>
          <w:p w14:paraId="28D2FB5D" w14:textId="59BB32BD" w:rsidR="00952FCA" w:rsidRDefault="00952FCA" w:rsidP="006E1507">
            <w:pPr>
              <w:pStyle w:val="ListBullet"/>
              <w:contextualSpacing w:val="0"/>
            </w:pPr>
            <w:r>
              <w:t>Flask</w:t>
            </w:r>
            <w:r w:rsidR="0046445E">
              <w:t xml:space="preserve"> (REST API’s)</w:t>
            </w:r>
          </w:p>
          <w:p w14:paraId="18B9373C" w14:textId="77777777" w:rsidR="00952FCA" w:rsidRDefault="00952FCA" w:rsidP="006E1507">
            <w:pPr>
              <w:pStyle w:val="ListBullet"/>
              <w:contextualSpacing w:val="0"/>
            </w:pPr>
            <w:r>
              <w:t>Ubuntu</w:t>
            </w:r>
          </w:p>
          <w:p w14:paraId="188FD4E2" w14:textId="77777777" w:rsidR="00952FCA" w:rsidRDefault="00952FCA" w:rsidP="006E1507">
            <w:pPr>
              <w:pStyle w:val="ListBullet"/>
              <w:contextualSpacing w:val="0"/>
            </w:pPr>
            <w:r>
              <w:t xml:space="preserve">PM2 </w:t>
            </w:r>
            <w:r w:rsidR="0046445E">
              <w:t>Services</w:t>
            </w:r>
            <w:r>
              <w:t>, Cron</w:t>
            </w:r>
            <w:r w:rsidR="0046445E">
              <w:t xml:space="preserve"> Job (Ubuntu)</w:t>
            </w:r>
          </w:p>
          <w:p w14:paraId="7C1C63A3" w14:textId="77777777" w:rsidR="0046445E" w:rsidRDefault="002F72AD" w:rsidP="006E1507">
            <w:pPr>
              <w:pStyle w:val="ListBullet"/>
              <w:contextualSpacing w:val="0"/>
            </w:pPr>
            <w:r>
              <w:t>Spark</w:t>
            </w:r>
          </w:p>
          <w:p w14:paraId="77F6498E" w14:textId="77777777" w:rsidR="00627567" w:rsidRDefault="00627567" w:rsidP="006E1507">
            <w:pPr>
              <w:pStyle w:val="ListBullet"/>
              <w:contextualSpacing w:val="0"/>
            </w:pPr>
            <w:r>
              <w:t>Docker Container</w:t>
            </w:r>
          </w:p>
          <w:p w14:paraId="3D5079CB" w14:textId="2E53B1BA" w:rsidR="008E14D3" w:rsidRPr="006E1507" w:rsidRDefault="008E14D3" w:rsidP="006E1507">
            <w:pPr>
              <w:pStyle w:val="ListBullet"/>
              <w:contextualSpacing w:val="0"/>
            </w:pPr>
            <w:r>
              <w:t>Alteryx</w:t>
            </w:r>
          </w:p>
        </w:tc>
        <w:tc>
          <w:tcPr>
            <w:tcW w:w="4675" w:type="dxa"/>
            <w:tcMar>
              <w:left w:w="360" w:type="dxa"/>
            </w:tcMar>
          </w:tcPr>
          <w:p w14:paraId="535D2FF2" w14:textId="2F754186" w:rsidR="003A0632" w:rsidRPr="006E1507" w:rsidRDefault="00701C42" w:rsidP="006E1507">
            <w:pPr>
              <w:pStyle w:val="ListBullet"/>
              <w:contextualSpacing w:val="0"/>
            </w:pPr>
            <w:r>
              <w:t>MongoDB</w:t>
            </w:r>
          </w:p>
          <w:p w14:paraId="39053087" w14:textId="64472763" w:rsidR="001E3120" w:rsidRPr="006E1507" w:rsidRDefault="00363BAC" w:rsidP="006E1507">
            <w:pPr>
              <w:pStyle w:val="ListBullet"/>
              <w:contextualSpacing w:val="0"/>
            </w:pPr>
            <w:r>
              <w:t>RabbitMQ</w:t>
            </w:r>
          </w:p>
          <w:p w14:paraId="504F2A61" w14:textId="77777777" w:rsidR="001E3120" w:rsidRDefault="00701C42" w:rsidP="006E1507">
            <w:pPr>
              <w:pStyle w:val="ListBullet"/>
              <w:contextualSpacing w:val="0"/>
            </w:pPr>
            <w:r>
              <w:t>Kafka</w:t>
            </w:r>
          </w:p>
          <w:p w14:paraId="0EFC5616" w14:textId="77777777" w:rsidR="00701C42" w:rsidRDefault="00701C42" w:rsidP="006E1507">
            <w:pPr>
              <w:pStyle w:val="ListBullet"/>
              <w:contextualSpacing w:val="0"/>
            </w:pPr>
            <w:r>
              <w:t>Nginx,</w:t>
            </w:r>
            <w:r w:rsidR="00952FCA">
              <w:t xml:space="preserve"> uWSGI</w:t>
            </w:r>
          </w:p>
          <w:p w14:paraId="2F7E8E6C" w14:textId="77777777" w:rsidR="0046445E" w:rsidRDefault="0046445E" w:rsidP="006E1507">
            <w:pPr>
              <w:pStyle w:val="ListBullet"/>
              <w:contextualSpacing w:val="0"/>
            </w:pPr>
            <w:r>
              <w:t>SharePoint API’s</w:t>
            </w:r>
          </w:p>
          <w:p w14:paraId="4FB83C27" w14:textId="77777777" w:rsidR="0046445E" w:rsidRDefault="0046445E" w:rsidP="006E1507">
            <w:pPr>
              <w:pStyle w:val="ListBullet"/>
              <w:contextualSpacing w:val="0"/>
            </w:pPr>
            <w:r>
              <w:t>ELK Logging</w:t>
            </w:r>
          </w:p>
          <w:p w14:paraId="4B4BC455" w14:textId="3789A2ED" w:rsidR="00F44576" w:rsidRDefault="00F44576" w:rsidP="006E1507">
            <w:pPr>
              <w:pStyle w:val="ListBullet"/>
              <w:contextualSpacing w:val="0"/>
            </w:pPr>
            <w:r>
              <w:t>Azure Dev</w:t>
            </w:r>
            <w:r w:rsidR="00045297">
              <w:t>Ops</w:t>
            </w:r>
          </w:p>
          <w:p w14:paraId="1D55E200" w14:textId="77777777" w:rsidR="0046445E" w:rsidRDefault="00045297" w:rsidP="00AA113F">
            <w:pPr>
              <w:pStyle w:val="ListBullet"/>
              <w:contextualSpacing w:val="0"/>
            </w:pPr>
            <w:r>
              <w:t>Git</w:t>
            </w:r>
            <w:r w:rsidR="00153705">
              <w:t xml:space="preserve"> Version </w:t>
            </w:r>
            <w:r w:rsidR="00AA113F">
              <w:t>Controlling</w:t>
            </w:r>
          </w:p>
          <w:p w14:paraId="17238E2D" w14:textId="48159D99" w:rsidR="008C079F" w:rsidRPr="006E1507" w:rsidRDefault="008C079F" w:rsidP="00AA113F">
            <w:pPr>
              <w:pStyle w:val="ListBullet"/>
              <w:contextualSpacing w:val="0"/>
            </w:pPr>
            <w:r>
              <w:lastRenderedPageBreak/>
              <w:t>SQL</w:t>
            </w:r>
          </w:p>
        </w:tc>
      </w:tr>
    </w:tbl>
    <w:sdt>
      <w:sdtPr>
        <w:alias w:val="Activities:"/>
        <w:tag w:val="Activities:"/>
        <w:id w:val="1223332893"/>
        <w:placeholder>
          <w:docPart w:val="B00F375510C541EFA721DC32F050CAD4"/>
        </w:placeholder>
        <w:temporary/>
        <w:showingPlcHdr/>
        <w15:appearance w15:val="hidden"/>
      </w:sdtPr>
      <w:sdtContent>
        <w:p w14:paraId="328C06C3" w14:textId="77777777" w:rsidR="00AD782D" w:rsidRPr="00CF1A49" w:rsidRDefault="0062312F" w:rsidP="0062312F">
          <w:pPr>
            <w:pStyle w:val="Heading1"/>
          </w:pPr>
          <w:r w:rsidRPr="00CF1A49">
            <w:t>Activities</w:t>
          </w:r>
        </w:p>
      </w:sdtContent>
    </w:sdt>
    <w:p w14:paraId="40EC3D28" w14:textId="22246A7C" w:rsidR="00B51D1B" w:rsidRPr="00F74EDD" w:rsidRDefault="00CD4B17" w:rsidP="00F74EDD">
      <w:pPr>
        <w:pStyle w:val="ListParagraph"/>
        <w:numPr>
          <w:ilvl w:val="0"/>
          <w:numId w:val="21"/>
        </w:numPr>
        <w:rPr>
          <w:w w:val="110"/>
        </w:rPr>
      </w:pPr>
      <w:r w:rsidRPr="00F74EDD">
        <w:rPr>
          <w:w w:val="110"/>
        </w:rPr>
        <w:t>Automation Fundamental Level Assessment</w:t>
      </w:r>
      <w:r w:rsidR="00A160CF" w:rsidRPr="00F74EDD">
        <w:rPr>
          <w:w w:val="110"/>
        </w:rPr>
        <w:t xml:space="preserve"> Certified</w:t>
      </w:r>
    </w:p>
    <w:p w14:paraId="4862A9AB" w14:textId="0BF7E6E3" w:rsidR="00C43A1A" w:rsidRPr="00F74EDD" w:rsidRDefault="00AC5B24" w:rsidP="00F74EDD">
      <w:pPr>
        <w:pStyle w:val="ListParagraph"/>
        <w:numPr>
          <w:ilvl w:val="0"/>
          <w:numId w:val="21"/>
        </w:numPr>
        <w:rPr>
          <w:w w:val="110"/>
        </w:rPr>
      </w:pPr>
      <w:r w:rsidRPr="00F74EDD">
        <w:rPr>
          <w:w w:val="110"/>
        </w:rPr>
        <w:t>Automation Experienced Level Assessment</w:t>
      </w:r>
      <w:r w:rsidR="00A160CF" w:rsidRPr="00F74EDD">
        <w:rPr>
          <w:w w:val="110"/>
        </w:rPr>
        <w:t xml:space="preserve"> Certified</w:t>
      </w:r>
    </w:p>
    <w:sectPr w:rsidR="00C43A1A" w:rsidRPr="00F74EDD"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D6482" w14:textId="77777777" w:rsidR="0054266C" w:rsidRDefault="0054266C" w:rsidP="0068194B">
      <w:r>
        <w:separator/>
      </w:r>
    </w:p>
    <w:p w14:paraId="4EF59EF3" w14:textId="77777777" w:rsidR="0054266C" w:rsidRDefault="0054266C"/>
    <w:p w14:paraId="3FDFB44F" w14:textId="77777777" w:rsidR="0054266C" w:rsidRDefault="0054266C"/>
  </w:endnote>
  <w:endnote w:type="continuationSeparator" w:id="0">
    <w:p w14:paraId="34D3858F" w14:textId="77777777" w:rsidR="0054266C" w:rsidRDefault="0054266C" w:rsidP="0068194B">
      <w:r>
        <w:continuationSeparator/>
      </w:r>
    </w:p>
    <w:p w14:paraId="31B799C3" w14:textId="77777777" w:rsidR="0054266C" w:rsidRDefault="0054266C"/>
    <w:p w14:paraId="6B92AD5F" w14:textId="77777777" w:rsidR="0054266C" w:rsidRDefault="005426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132AEE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76A56" w14:textId="77777777" w:rsidR="0054266C" w:rsidRDefault="0054266C" w:rsidP="0068194B">
      <w:r>
        <w:separator/>
      </w:r>
    </w:p>
    <w:p w14:paraId="6A972D2C" w14:textId="77777777" w:rsidR="0054266C" w:rsidRDefault="0054266C"/>
    <w:p w14:paraId="44ACD936" w14:textId="77777777" w:rsidR="0054266C" w:rsidRDefault="0054266C"/>
  </w:footnote>
  <w:footnote w:type="continuationSeparator" w:id="0">
    <w:p w14:paraId="7A79FE8C" w14:textId="77777777" w:rsidR="0054266C" w:rsidRDefault="0054266C" w:rsidP="0068194B">
      <w:r>
        <w:continuationSeparator/>
      </w:r>
    </w:p>
    <w:p w14:paraId="352730A7" w14:textId="77777777" w:rsidR="0054266C" w:rsidRDefault="0054266C"/>
    <w:p w14:paraId="3B8250CF" w14:textId="77777777" w:rsidR="0054266C" w:rsidRDefault="005426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8AA4"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02CE937" wp14:editId="45FBB015">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C04512B"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46B09E1"/>
    <w:multiLevelType w:val="hybridMultilevel"/>
    <w:tmpl w:val="FCF02E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FF1C10"/>
    <w:multiLevelType w:val="hybridMultilevel"/>
    <w:tmpl w:val="4D88C504"/>
    <w:lvl w:ilvl="0" w:tplc="40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9FD4007"/>
    <w:multiLevelType w:val="multilevel"/>
    <w:tmpl w:val="9148F2AC"/>
    <w:lvl w:ilvl="0">
      <w:start w:val="1"/>
      <w:numFmt w:val="bullet"/>
      <w:pStyle w:val="ListBullet"/>
      <w:lvlText w:val=""/>
      <w:lvlJc w:val="left"/>
      <w:pPr>
        <w:ind w:left="1080" w:hanging="360"/>
      </w:pPr>
      <w:rPr>
        <w:rFonts w:ascii="Symbol" w:hAnsi="Symbol" w:hint="default"/>
        <w:color w:val="1D824C" w:themeColor="accent1"/>
        <w:sz w:val="24"/>
      </w:rPr>
    </w:lvl>
    <w:lvl w:ilvl="1">
      <w:start w:val="1"/>
      <w:numFmt w:val="bullet"/>
      <w:lvlText w:val="o"/>
      <w:lvlJc w:val="left"/>
      <w:pPr>
        <w:ind w:left="1440" w:hanging="360"/>
      </w:pPr>
      <w:rPr>
        <w:rFonts w:ascii="Courier New" w:hAnsi="Courier New" w:hint="default"/>
        <w:color w:val="1D824C" w:themeColor="accent1"/>
        <w:sz w:val="24"/>
      </w:rPr>
    </w:lvl>
    <w:lvl w:ilvl="2">
      <w:start w:val="1"/>
      <w:numFmt w:val="bullet"/>
      <w:lvlText w:val=""/>
      <w:lvlJc w:val="left"/>
      <w:pPr>
        <w:ind w:left="1800" w:hanging="360"/>
      </w:pPr>
      <w:rPr>
        <w:rFonts w:ascii="Wingdings" w:hAnsi="Wingdings" w:hint="default"/>
        <w:color w:val="1D824C" w:themeColor="accent1"/>
        <w:sz w:val="24"/>
      </w:rPr>
    </w:lvl>
    <w:lvl w:ilvl="3">
      <w:start w:val="1"/>
      <w:numFmt w:val="bullet"/>
      <w:lvlText w:val=""/>
      <w:lvlJc w:val="left"/>
      <w:pPr>
        <w:ind w:left="2160" w:hanging="360"/>
      </w:pPr>
      <w:rPr>
        <w:rFonts w:ascii="Symbol" w:hAnsi="Symbol" w:hint="default"/>
      </w:rPr>
    </w:lvl>
    <w:lvl w:ilvl="4">
      <w:start w:val="1"/>
      <w:numFmt w:val="bullet"/>
      <w:lvlText w:val="o"/>
      <w:lvlJc w:val="left"/>
      <w:pPr>
        <w:ind w:left="2520" w:hanging="360"/>
      </w:pPr>
      <w:rPr>
        <w:rFonts w:ascii="Courier New" w:hAnsi="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600" w:hanging="360"/>
      </w:pPr>
      <w:rPr>
        <w:rFonts w:ascii="Courier New" w:hAnsi="Courier New" w:hint="default"/>
      </w:rPr>
    </w:lvl>
    <w:lvl w:ilvl="8">
      <w:start w:val="1"/>
      <w:numFmt w:val="bullet"/>
      <w:lvlText w:val=""/>
      <w:lvlJc w:val="left"/>
      <w:pPr>
        <w:ind w:left="3960" w:hanging="360"/>
      </w:pPr>
      <w:rPr>
        <w:rFonts w:ascii="Wingdings" w:hAnsi="Wingdings" w:hint="default"/>
      </w:rPr>
    </w:lvl>
  </w:abstractNum>
  <w:abstractNum w:abstractNumId="13" w15:restartNumberingAfterBreak="0">
    <w:nsid w:val="1B234376"/>
    <w:multiLevelType w:val="hybridMultilevel"/>
    <w:tmpl w:val="86726B56"/>
    <w:lvl w:ilvl="0" w:tplc="000018BE">
      <w:start w:val="1"/>
      <w:numFmt w:val="bullet"/>
      <w:lvlText w:val="•"/>
      <w:lvlJc w:val="left"/>
      <w:pPr>
        <w:tabs>
          <w:tab w:val="num" w:pos="720"/>
        </w:tabs>
        <w:ind w:left="72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BE96CE8"/>
    <w:multiLevelType w:val="hybridMultilevel"/>
    <w:tmpl w:val="B2ECB878"/>
    <w:lvl w:ilvl="0" w:tplc="000018BE">
      <w:start w:val="1"/>
      <w:numFmt w:val="bullet"/>
      <w:lvlText w:val="•"/>
      <w:lvlJc w:val="left"/>
      <w:pPr>
        <w:tabs>
          <w:tab w:val="num" w:pos="360"/>
        </w:tabs>
        <w:ind w:left="36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1C93856"/>
    <w:multiLevelType w:val="hybridMultilevel"/>
    <w:tmpl w:val="3042B516"/>
    <w:lvl w:ilvl="0" w:tplc="40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5114BF"/>
    <w:multiLevelType w:val="hybridMultilevel"/>
    <w:tmpl w:val="4A5054F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B5C2EAD"/>
    <w:multiLevelType w:val="hybridMultilevel"/>
    <w:tmpl w:val="AB5EDCFC"/>
    <w:lvl w:ilvl="0" w:tplc="000018BE">
      <w:start w:val="1"/>
      <w:numFmt w:val="bullet"/>
      <w:lvlText w:val="•"/>
      <w:lvlJc w:val="left"/>
      <w:pPr>
        <w:ind w:left="1080" w:hanging="360"/>
      </w:p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C212F3B"/>
    <w:multiLevelType w:val="hybridMultilevel"/>
    <w:tmpl w:val="68B8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AB5028"/>
    <w:multiLevelType w:val="hybridMultilevel"/>
    <w:tmpl w:val="1E70F7E0"/>
    <w:lvl w:ilvl="0" w:tplc="000018BE">
      <w:start w:val="1"/>
      <w:numFmt w:val="bullet"/>
      <w:lvlText w:val="•"/>
      <w:lvlJc w:val="left"/>
      <w:pPr>
        <w:tabs>
          <w:tab w:val="num" w:pos="360"/>
        </w:tabs>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A7717D"/>
    <w:multiLevelType w:val="hybridMultilevel"/>
    <w:tmpl w:val="C7A48DF2"/>
    <w:lvl w:ilvl="0" w:tplc="000018BE">
      <w:start w:val="1"/>
      <w:numFmt w:val="bullet"/>
      <w:lvlText w:val="•"/>
      <w:lvlJc w:val="left"/>
      <w:pPr>
        <w:tabs>
          <w:tab w:val="num" w:pos="720"/>
        </w:tabs>
        <w:ind w:left="72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29372656">
    <w:abstractNumId w:val="9"/>
  </w:num>
  <w:num w:numId="2" w16cid:durableId="156501351">
    <w:abstractNumId w:val="8"/>
  </w:num>
  <w:num w:numId="3" w16cid:durableId="1467165395">
    <w:abstractNumId w:val="7"/>
  </w:num>
  <w:num w:numId="4" w16cid:durableId="829059664">
    <w:abstractNumId w:val="6"/>
  </w:num>
  <w:num w:numId="5" w16cid:durableId="1563566235">
    <w:abstractNumId w:val="12"/>
  </w:num>
  <w:num w:numId="6" w16cid:durableId="1088842082">
    <w:abstractNumId w:val="3"/>
  </w:num>
  <w:num w:numId="7" w16cid:durableId="2050060531">
    <w:abstractNumId w:val="15"/>
  </w:num>
  <w:num w:numId="8" w16cid:durableId="808859743">
    <w:abstractNumId w:val="2"/>
  </w:num>
  <w:num w:numId="9" w16cid:durableId="1548252191">
    <w:abstractNumId w:val="18"/>
  </w:num>
  <w:num w:numId="10" w16cid:durableId="1812937613">
    <w:abstractNumId w:val="5"/>
  </w:num>
  <w:num w:numId="11" w16cid:durableId="516963232">
    <w:abstractNumId w:val="4"/>
  </w:num>
  <w:num w:numId="12" w16cid:durableId="783235016">
    <w:abstractNumId w:val="1"/>
  </w:num>
  <w:num w:numId="13" w16cid:durableId="422533607">
    <w:abstractNumId w:val="0"/>
  </w:num>
  <w:num w:numId="14" w16cid:durableId="2022773706">
    <w:abstractNumId w:val="21"/>
  </w:num>
  <w:num w:numId="15" w16cid:durableId="1254315804">
    <w:abstractNumId w:val="10"/>
  </w:num>
  <w:num w:numId="16" w16cid:durableId="1083143943">
    <w:abstractNumId w:val="14"/>
  </w:num>
  <w:num w:numId="17" w16cid:durableId="219369290">
    <w:abstractNumId w:val="16"/>
  </w:num>
  <w:num w:numId="18" w16cid:durableId="1142892313">
    <w:abstractNumId w:val="11"/>
  </w:num>
  <w:num w:numId="19" w16cid:durableId="1162937090">
    <w:abstractNumId w:val="20"/>
  </w:num>
  <w:num w:numId="20" w16cid:durableId="2093506948">
    <w:abstractNumId w:val="17"/>
  </w:num>
  <w:num w:numId="21" w16cid:durableId="1079788593">
    <w:abstractNumId w:val="19"/>
  </w:num>
  <w:num w:numId="22" w16cid:durableId="510485346">
    <w:abstractNumId w:val="22"/>
  </w:num>
  <w:num w:numId="23" w16cid:durableId="11887863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4F"/>
    <w:rsid w:val="000001EF"/>
    <w:rsid w:val="00005316"/>
    <w:rsid w:val="00007322"/>
    <w:rsid w:val="00007728"/>
    <w:rsid w:val="00022EB2"/>
    <w:rsid w:val="00024584"/>
    <w:rsid w:val="00024730"/>
    <w:rsid w:val="00027CAC"/>
    <w:rsid w:val="0004227D"/>
    <w:rsid w:val="00045297"/>
    <w:rsid w:val="00045B9A"/>
    <w:rsid w:val="00055E95"/>
    <w:rsid w:val="000629BD"/>
    <w:rsid w:val="0007021F"/>
    <w:rsid w:val="00076739"/>
    <w:rsid w:val="00084D64"/>
    <w:rsid w:val="00090B02"/>
    <w:rsid w:val="000A7A03"/>
    <w:rsid w:val="000B269C"/>
    <w:rsid w:val="000B26B1"/>
    <w:rsid w:val="000B2BA5"/>
    <w:rsid w:val="000F2F8C"/>
    <w:rsid w:val="0010006E"/>
    <w:rsid w:val="001045A8"/>
    <w:rsid w:val="00114A91"/>
    <w:rsid w:val="001427E1"/>
    <w:rsid w:val="00150E16"/>
    <w:rsid w:val="00153705"/>
    <w:rsid w:val="00163668"/>
    <w:rsid w:val="00171566"/>
    <w:rsid w:val="00174676"/>
    <w:rsid w:val="001755A8"/>
    <w:rsid w:val="001776CF"/>
    <w:rsid w:val="00184014"/>
    <w:rsid w:val="00185FD0"/>
    <w:rsid w:val="00192008"/>
    <w:rsid w:val="001923D9"/>
    <w:rsid w:val="001B5D8C"/>
    <w:rsid w:val="001C0E68"/>
    <w:rsid w:val="001C4B6F"/>
    <w:rsid w:val="001D0146"/>
    <w:rsid w:val="001D0BF1"/>
    <w:rsid w:val="001E3120"/>
    <w:rsid w:val="001E5756"/>
    <w:rsid w:val="001E7E0C"/>
    <w:rsid w:val="001F0BB0"/>
    <w:rsid w:val="001F4E6D"/>
    <w:rsid w:val="001F6140"/>
    <w:rsid w:val="00201406"/>
    <w:rsid w:val="0020290B"/>
    <w:rsid w:val="00203573"/>
    <w:rsid w:val="0020597D"/>
    <w:rsid w:val="00213B4C"/>
    <w:rsid w:val="0022347B"/>
    <w:rsid w:val="002253B0"/>
    <w:rsid w:val="00227113"/>
    <w:rsid w:val="00227EBB"/>
    <w:rsid w:val="00234334"/>
    <w:rsid w:val="00236D54"/>
    <w:rsid w:val="00241D8C"/>
    <w:rsid w:val="00241FDB"/>
    <w:rsid w:val="00244DD8"/>
    <w:rsid w:val="0024720C"/>
    <w:rsid w:val="00250E23"/>
    <w:rsid w:val="00251ED4"/>
    <w:rsid w:val="002617AE"/>
    <w:rsid w:val="0026183E"/>
    <w:rsid w:val="002638D0"/>
    <w:rsid w:val="002647D3"/>
    <w:rsid w:val="00275EAE"/>
    <w:rsid w:val="00275FE7"/>
    <w:rsid w:val="00294998"/>
    <w:rsid w:val="00297F18"/>
    <w:rsid w:val="002A1945"/>
    <w:rsid w:val="002B2958"/>
    <w:rsid w:val="002B3FC8"/>
    <w:rsid w:val="002C236F"/>
    <w:rsid w:val="002C7382"/>
    <w:rsid w:val="002D23C5"/>
    <w:rsid w:val="002D6137"/>
    <w:rsid w:val="002E7E61"/>
    <w:rsid w:val="002F05E5"/>
    <w:rsid w:val="002F254D"/>
    <w:rsid w:val="002F30E4"/>
    <w:rsid w:val="002F72AD"/>
    <w:rsid w:val="00307140"/>
    <w:rsid w:val="00316DFF"/>
    <w:rsid w:val="0031773D"/>
    <w:rsid w:val="00325B57"/>
    <w:rsid w:val="00336056"/>
    <w:rsid w:val="003360A3"/>
    <w:rsid w:val="00337E25"/>
    <w:rsid w:val="00346FA5"/>
    <w:rsid w:val="003544E1"/>
    <w:rsid w:val="00356D26"/>
    <w:rsid w:val="00363BAC"/>
    <w:rsid w:val="00366398"/>
    <w:rsid w:val="0038635D"/>
    <w:rsid w:val="00397063"/>
    <w:rsid w:val="003A0632"/>
    <w:rsid w:val="003A30E5"/>
    <w:rsid w:val="003A6ADF"/>
    <w:rsid w:val="003B5928"/>
    <w:rsid w:val="003C54C7"/>
    <w:rsid w:val="003D380F"/>
    <w:rsid w:val="003D4BD8"/>
    <w:rsid w:val="003E160D"/>
    <w:rsid w:val="003E4C3C"/>
    <w:rsid w:val="003F1D5F"/>
    <w:rsid w:val="003F3EFC"/>
    <w:rsid w:val="00405128"/>
    <w:rsid w:val="00406CFF"/>
    <w:rsid w:val="00413140"/>
    <w:rsid w:val="00416B25"/>
    <w:rsid w:val="00420592"/>
    <w:rsid w:val="00423D53"/>
    <w:rsid w:val="004319E0"/>
    <w:rsid w:val="00437E8C"/>
    <w:rsid w:val="00440225"/>
    <w:rsid w:val="004475D1"/>
    <w:rsid w:val="00461E8B"/>
    <w:rsid w:val="0046445E"/>
    <w:rsid w:val="004726BC"/>
    <w:rsid w:val="00474105"/>
    <w:rsid w:val="00474FFC"/>
    <w:rsid w:val="004800DC"/>
    <w:rsid w:val="004804B9"/>
    <w:rsid w:val="00480E6E"/>
    <w:rsid w:val="00486277"/>
    <w:rsid w:val="00494CF6"/>
    <w:rsid w:val="00495F8D"/>
    <w:rsid w:val="004A1FAE"/>
    <w:rsid w:val="004A32FF"/>
    <w:rsid w:val="004A6018"/>
    <w:rsid w:val="004B06EB"/>
    <w:rsid w:val="004B6AD0"/>
    <w:rsid w:val="004C2D5D"/>
    <w:rsid w:val="004C33E1"/>
    <w:rsid w:val="004E01EB"/>
    <w:rsid w:val="004E2794"/>
    <w:rsid w:val="004E70DB"/>
    <w:rsid w:val="004F1A27"/>
    <w:rsid w:val="00510392"/>
    <w:rsid w:val="00513E2A"/>
    <w:rsid w:val="005268BD"/>
    <w:rsid w:val="00537940"/>
    <w:rsid w:val="00541085"/>
    <w:rsid w:val="00541E0A"/>
    <w:rsid w:val="0054266C"/>
    <w:rsid w:val="00555365"/>
    <w:rsid w:val="00566A35"/>
    <w:rsid w:val="0056701E"/>
    <w:rsid w:val="00573B27"/>
    <w:rsid w:val="005740D7"/>
    <w:rsid w:val="0058207D"/>
    <w:rsid w:val="00587926"/>
    <w:rsid w:val="0059145A"/>
    <w:rsid w:val="005A0F26"/>
    <w:rsid w:val="005A1B10"/>
    <w:rsid w:val="005A21CD"/>
    <w:rsid w:val="005A6850"/>
    <w:rsid w:val="005B1B1B"/>
    <w:rsid w:val="005B7B63"/>
    <w:rsid w:val="005C5932"/>
    <w:rsid w:val="005D3CA7"/>
    <w:rsid w:val="005D4CC1"/>
    <w:rsid w:val="005D6D4D"/>
    <w:rsid w:val="005E1861"/>
    <w:rsid w:val="005E3BB1"/>
    <w:rsid w:val="005F4B91"/>
    <w:rsid w:val="005F55D2"/>
    <w:rsid w:val="0062312F"/>
    <w:rsid w:val="00625F2C"/>
    <w:rsid w:val="00627567"/>
    <w:rsid w:val="0063111B"/>
    <w:rsid w:val="0065497B"/>
    <w:rsid w:val="006618E9"/>
    <w:rsid w:val="00662EBB"/>
    <w:rsid w:val="00663239"/>
    <w:rsid w:val="00670EFF"/>
    <w:rsid w:val="0068194B"/>
    <w:rsid w:val="00692703"/>
    <w:rsid w:val="006A1962"/>
    <w:rsid w:val="006B04FB"/>
    <w:rsid w:val="006B5D48"/>
    <w:rsid w:val="006B7D7B"/>
    <w:rsid w:val="006C1A5E"/>
    <w:rsid w:val="006D549E"/>
    <w:rsid w:val="006D65FA"/>
    <w:rsid w:val="006E0DC4"/>
    <w:rsid w:val="006E1507"/>
    <w:rsid w:val="006F6DBE"/>
    <w:rsid w:val="00701C42"/>
    <w:rsid w:val="00712D8B"/>
    <w:rsid w:val="00717982"/>
    <w:rsid w:val="007273B7"/>
    <w:rsid w:val="00733E0A"/>
    <w:rsid w:val="00737C66"/>
    <w:rsid w:val="0074403D"/>
    <w:rsid w:val="00746D44"/>
    <w:rsid w:val="007538DC"/>
    <w:rsid w:val="00754788"/>
    <w:rsid w:val="00757803"/>
    <w:rsid w:val="007671D0"/>
    <w:rsid w:val="0076739D"/>
    <w:rsid w:val="00776B4F"/>
    <w:rsid w:val="00790FC2"/>
    <w:rsid w:val="0079206B"/>
    <w:rsid w:val="00796076"/>
    <w:rsid w:val="007A2C13"/>
    <w:rsid w:val="007C0566"/>
    <w:rsid w:val="007C606B"/>
    <w:rsid w:val="007E3AB0"/>
    <w:rsid w:val="007E6A61"/>
    <w:rsid w:val="007F1FCB"/>
    <w:rsid w:val="00801140"/>
    <w:rsid w:val="00803404"/>
    <w:rsid w:val="00834955"/>
    <w:rsid w:val="00836827"/>
    <w:rsid w:val="00850097"/>
    <w:rsid w:val="00855B59"/>
    <w:rsid w:val="00860461"/>
    <w:rsid w:val="0086129C"/>
    <w:rsid w:val="0086487C"/>
    <w:rsid w:val="00870B20"/>
    <w:rsid w:val="00881759"/>
    <w:rsid w:val="008829F8"/>
    <w:rsid w:val="0088496A"/>
    <w:rsid w:val="00885897"/>
    <w:rsid w:val="00890B6C"/>
    <w:rsid w:val="00894B02"/>
    <w:rsid w:val="008A1C79"/>
    <w:rsid w:val="008A6538"/>
    <w:rsid w:val="008B361A"/>
    <w:rsid w:val="008C079F"/>
    <w:rsid w:val="008C3FFC"/>
    <w:rsid w:val="008C59DD"/>
    <w:rsid w:val="008C7056"/>
    <w:rsid w:val="008D5527"/>
    <w:rsid w:val="008D76E5"/>
    <w:rsid w:val="008E14D3"/>
    <w:rsid w:val="008E209E"/>
    <w:rsid w:val="008F3B14"/>
    <w:rsid w:val="00901899"/>
    <w:rsid w:val="0090344B"/>
    <w:rsid w:val="00905715"/>
    <w:rsid w:val="0091321E"/>
    <w:rsid w:val="00913644"/>
    <w:rsid w:val="00913946"/>
    <w:rsid w:val="00920B04"/>
    <w:rsid w:val="0092158D"/>
    <w:rsid w:val="0092726B"/>
    <w:rsid w:val="009361BA"/>
    <w:rsid w:val="00944F78"/>
    <w:rsid w:val="009510E7"/>
    <w:rsid w:val="00952C89"/>
    <w:rsid w:val="00952FCA"/>
    <w:rsid w:val="0095323F"/>
    <w:rsid w:val="009571D8"/>
    <w:rsid w:val="009650EA"/>
    <w:rsid w:val="0097790C"/>
    <w:rsid w:val="0098445C"/>
    <w:rsid w:val="0098506E"/>
    <w:rsid w:val="009879BF"/>
    <w:rsid w:val="00997E16"/>
    <w:rsid w:val="009A44CE"/>
    <w:rsid w:val="009C4DFC"/>
    <w:rsid w:val="009D44F8"/>
    <w:rsid w:val="009E3160"/>
    <w:rsid w:val="009E4A30"/>
    <w:rsid w:val="009E7104"/>
    <w:rsid w:val="009F220C"/>
    <w:rsid w:val="009F353B"/>
    <w:rsid w:val="009F3B05"/>
    <w:rsid w:val="009F4931"/>
    <w:rsid w:val="009F79FC"/>
    <w:rsid w:val="00A0050E"/>
    <w:rsid w:val="00A03460"/>
    <w:rsid w:val="00A07777"/>
    <w:rsid w:val="00A14534"/>
    <w:rsid w:val="00A160CF"/>
    <w:rsid w:val="00A16DAA"/>
    <w:rsid w:val="00A24162"/>
    <w:rsid w:val="00A25023"/>
    <w:rsid w:val="00A270EA"/>
    <w:rsid w:val="00A34BA2"/>
    <w:rsid w:val="00A36F27"/>
    <w:rsid w:val="00A42E32"/>
    <w:rsid w:val="00A4542D"/>
    <w:rsid w:val="00A46E63"/>
    <w:rsid w:val="00A51DC5"/>
    <w:rsid w:val="00A53DE1"/>
    <w:rsid w:val="00A54037"/>
    <w:rsid w:val="00A615E1"/>
    <w:rsid w:val="00A755E8"/>
    <w:rsid w:val="00A93A5D"/>
    <w:rsid w:val="00A95A9D"/>
    <w:rsid w:val="00AA113F"/>
    <w:rsid w:val="00AB32F8"/>
    <w:rsid w:val="00AB610B"/>
    <w:rsid w:val="00AC5B24"/>
    <w:rsid w:val="00AD360E"/>
    <w:rsid w:val="00AD40FB"/>
    <w:rsid w:val="00AD782D"/>
    <w:rsid w:val="00AE7650"/>
    <w:rsid w:val="00AF13A9"/>
    <w:rsid w:val="00B049FB"/>
    <w:rsid w:val="00B07FF4"/>
    <w:rsid w:val="00B10EBE"/>
    <w:rsid w:val="00B236F1"/>
    <w:rsid w:val="00B32BAD"/>
    <w:rsid w:val="00B375BF"/>
    <w:rsid w:val="00B4006D"/>
    <w:rsid w:val="00B50F99"/>
    <w:rsid w:val="00B51D1B"/>
    <w:rsid w:val="00B52ADB"/>
    <w:rsid w:val="00B540F4"/>
    <w:rsid w:val="00B55F61"/>
    <w:rsid w:val="00B60FD0"/>
    <w:rsid w:val="00B622DF"/>
    <w:rsid w:val="00B6332A"/>
    <w:rsid w:val="00B732B6"/>
    <w:rsid w:val="00B81760"/>
    <w:rsid w:val="00B8494C"/>
    <w:rsid w:val="00B859E9"/>
    <w:rsid w:val="00BA0D22"/>
    <w:rsid w:val="00BA1546"/>
    <w:rsid w:val="00BB4E51"/>
    <w:rsid w:val="00BD431F"/>
    <w:rsid w:val="00BE09E5"/>
    <w:rsid w:val="00BE423E"/>
    <w:rsid w:val="00BF61AC"/>
    <w:rsid w:val="00C06022"/>
    <w:rsid w:val="00C0653D"/>
    <w:rsid w:val="00C3608C"/>
    <w:rsid w:val="00C425C5"/>
    <w:rsid w:val="00C42E5D"/>
    <w:rsid w:val="00C43A1A"/>
    <w:rsid w:val="00C47FA6"/>
    <w:rsid w:val="00C5211B"/>
    <w:rsid w:val="00C54D01"/>
    <w:rsid w:val="00C57FC6"/>
    <w:rsid w:val="00C65EB6"/>
    <w:rsid w:val="00C66A7D"/>
    <w:rsid w:val="00C718D1"/>
    <w:rsid w:val="00C779DA"/>
    <w:rsid w:val="00C814F7"/>
    <w:rsid w:val="00CA109B"/>
    <w:rsid w:val="00CA4B4D"/>
    <w:rsid w:val="00CB35C3"/>
    <w:rsid w:val="00CC2007"/>
    <w:rsid w:val="00CC28CB"/>
    <w:rsid w:val="00CD323D"/>
    <w:rsid w:val="00CD48DD"/>
    <w:rsid w:val="00CD4B17"/>
    <w:rsid w:val="00CE10E6"/>
    <w:rsid w:val="00CE4030"/>
    <w:rsid w:val="00CE64B3"/>
    <w:rsid w:val="00CF1A49"/>
    <w:rsid w:val="00D0630C"/>
    <w:rsid w:val="00D243A9"/>
    <w:rsid w:val="00D305E5"/>
    <w:rsid w:val="00D37CD3"/>
    <w:rsid w:val="00D66A52"/>
    <w:rsid w:val="00D66EFA"/>
    <w:rsid w:val="00D72A2D"/>
    <w:rsid w:val="00D77270"/>
    <w:rsid w:val="00D775C1"/>
    <w:rsid w:val="00D869DF"/>
    <w:rsid w:val="00D9521A"/>
    <w:rsid w:val="00DA3914"/>
    <w:rsid w:val="00DA59AA"/>
    <w:rsid w:val="00DB0B43"/>
    <w:rsid w:val="00DB6915"/>
    <w:rsid w:val="00DB7E1E"/>
    <w:rsid w:val="00DC1B78"/>
    <w:rsid w:val="00DC2A2F"/>
    <w:rsid w:val="00DC600B"/>
    <w:rsid w:val="00DE0C95"/>
    <w:rsid w:val="00DE0FAA"/>
    <w:rsid w:val="00DE136D"/>
    <w:rsid w:val="00DE6534"/>
    <w:rsid w:val="00DF4D6C"/>
    <w:rsid w:val="00DF7DDA"/>
    <w:rsid w:val="00E007FD"/>
    <w:rsid w:val="00E01923"/>
    <w:rsid w:val="00E12F15"/>
    <w:rsid w:val="00E131F3"/>
    <w:rsid w:val="00E14498"/>
    <w:rsid w:val="00E14692"/>
    <w:rsid w:val="00E16794"/>
    <w:rsid w:val="00E2397A"/>
    <w:rsid w:val="00E254DB"/>
    <w:rsid w:val="00E300FC"/>
    <w:rsid w:val="00E32AF5"/>
    <w:rsid w:val="00E3414D"/>
    <w:rsid w:val="00E362DB"/>
    <w:rsid w:val="00E5632B"/>
    <w:rsid w:val="00E63FD8"/>
    <w:rsid w:val="00E66958"/>
    <w:rsid w:val="00E70240"/>
    <w:rsid w:val="00E71E6B"/>
    <w:rsid w:val="00E76788"/>
    <w:rsid w:val="00E81CC5"/>
    <w:rsid w:val="00E85A87"/>
    <w:rsid w:val="00E85B4A"/>
    <w:rsid w:val="00E9528E"/>
    <w:rsid w:val="00EA22B7"/>
    <w:rsid w:val="00EA5099"/>
    <w:rsid w:val="00EB1456"/>
    <w:rsid w:val="00EC1351"/>
    <w:rsid w:val="00EC4CBF"/>
    <w:rsid w:val="00EE267A"/>
    <w:rsid w:val="00EE29DF"/>
    <w:rsid w:val="00EE2CA8"/>
    <w:rsid w:val="00EF17E8"/>
    <w:rsid w:val="00EF50D7"/>
    <w:rsid w:val="00EF51D9"/>
    <w:rsid w:val="00F10292"/>
    <w:rsid w:val="00F130DD"/>
    <w:rsid w:val="00F15FB2"/>
    <w:rsid w:val="00F24884"/>
    <w:rsid w:val="00F3158B"/>
    <w:rsid w:val="00F31C0A"/>
    <w:rsid w:val="00F34A75"/>
    <w:rsid w:val="00F40373"/>
    <w:rsid w:val="00F44576"/>
    <w:rsid w:val="00F476C4"/>
    <w:rsid w:val="00F61DF9"/>
    <w:rsid w:val="00F64E80"/>
    <w:rsid w:val="00F74EDD"/>
    <w:rsid w:val="00F81960"/>
    <w:rsid w:val="00F82424"/>
    <w:rsid w:val="00F8769D"/>
    <w:rsid w:val="00F9350C"/>
    <w:rsid w:val="00F94EB5"/>
    <w:rsid w:val="00F9624D"/>
    <w:rsid w:val="00FA4E4E"/>
    <w:rsid w:val="00FB31C1"/>
    <w:rsid w:val="00FB58F2"/>
    <w:rsid w:val="00FC6AEA"/>
    <w:rsid w:val="00FD2F61"/>
    <w:rsid w:val="00FD3D13"/>
    <w:rsid w:val="00FD7BA1"/>
    <w:rsid w:val="00FE55A2"/>
    <w:rsid w:val="00FF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E86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1"/>
    <w:unhideWhenUsed/>
    <w:qFormat/>
    <w:rsid w:val="002647D3"/>
    <w:pPr>
      <w:spacing w:after="120"/>
    </w:pPr>
  </w:style>
  <w:style w:type="character" w:customStyle="1" w:styleId="BodyTextChar">
    <w:name w:val="Body Text Char"/>
    <w:basedOn w:val="DefaultParagraphFont"/>
    <w:link w:val="BodyText"/>
    <w:uiPriority w:val="1"/>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DE0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il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r.anilkaushik@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ani\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E8A4B980CB4B6991B5498CE37432B7"/>
        <w:category>
          <w:name w:val="General"/>
          <w:gallery w:val="placeholder"/>
        </w:category>
        <w:types>
          <w:type w:val="bbPlcHdr"/>
        </w:types>
        <w:behaviors>
          <w:behavior w:val="content"/>
        </w:behaviors>
        <w:guid w:val="{FA5BB7EF-FB0F-4D26-9BE6-62230D270AC6}"/>
      </w:docPartPr>
      <w:docPartBody>
        <w:p w:rsidR="00EC2D2A" w:rsidRDefault="00000000">
          <w:pPr>
            <w:pStyle w:val="EAE8A4B980CB4B6991B5498CE37432B7"/>
          </w:pPr>
          <w:r w:rsidRPr="00CF1A49">
            <w:t>Email</w:t>
          </w:r>
        </w:p>
      </w:docPartBody>
    </w:docPart>
    <w:docPart>
      <w:docPartPr>
        <w:name w:val="99660381914D42A1B29F5E297232703F"/>
        <w:category>
          <w:name w:val="General"/>
          <w:gallery w:val="placeholder"/>
        </w:category>
        <w:types>
          <w:type w:val="bbPlcHdr"/>
        </w:types>
        <w:behaviors>
          <w:behavior w:val="content"/>
        </w:behaviors>
        <w:guid w:val="{996E6A62-7B14-4D60-87DB-BA10C95E9750}"/>
      </w:docPartPr>
      <w:docPartBody>
        <w:p w:rsidR="00EC2D2A" w:rsidRDefault="00000000">
          <w:pPr>
            <w:pStyle w:val="99660381914D42A1B29F5E297232703F"/>
          </w:pPr>
          <w:r w:rsidRPr="00CF1A49">
            <w:t>Experience</w:t>
          </w:r>
        </w:p>
      </w:docPartBody>
    </w:docPart>
    <w:docPart>
      <w:docPartPr>
        <w:name w:val="851C94B5289D44009EE3615EE9B09F71"/>
        <w:category>
          <w:name w:val="General"/>
          <w:gallery w:val="placeholder"/>
        </w:category>
        <w:types>
          <w:type w:val="bbPlcHdr"/>
        </w:types>
        <w:behaviors>
          <w:behavior w:val="content"/>
        </w:behaviors>
        <w:guid w:val="{231C60F1-39D7-4C3C-AE70-A9E40020FD23}"/>
      </w:docPartPr>
      <w:docPartBody>
        <w:p w:rsidR="00EC2D2A" w:rsidRDefault="00000000">
          <w:pPr>
            <w:pStyle w:val="851C94B5289D44009EE3615EE9B09F71"/>
          </w:pPr>
          <w:r w:rsidRPr="00CF1A49">
            <w:t>Education</w:t>
          </w:r>
        </w:p>
      </w:docPartBody>
    </w:docPart>
    <w:docPart>
      <w:docPartPr>
        <w:name w:val="D13D0D67D3F042AA86C4C86B9DDE75B8"/>
        <w:category>
          <w:name w:val="General"/>
          <w:gallery w:val="placeholder"/>
        </w:category>
        <w:types>
          <w:type w:val="bbPlcHdr"/>
        </w:types>
        <w:behaviors>
          <w:behavior w:val="content"/>
        </w:behaviors>
        <w:guid w:val="{FE863AD2-2BA9-4DB0-8B6F-0BF2A61F8EDB}"/>
      </w:docPartPr>
      <w:docPartBody>
        <w:p w:rsidR="00EC2D2A" w:rsidRDefault="00000000">
          <w:pPr>
            <w:pStyle w:val="D13D0D67D3F042AA86C4C86B9DDE75B8"/>
          </w:pPr>
          <w:r w:rsidRPr="00CF1A49">
            <w:t>Skills</w:t>
          </w:r>
        </w:p>
      </w:docPartBody>
    </w:docPart>
    <w:docPart>
      <w:docPartPr>
        <w:name w:val="B00F375510C541EFA721DC32F050CAD4"/>
        <w:category>
          <w:name w:val="General"/>
          <w:gallery w:val="placeholder"/>
        </w:category>
        <w:types>
          <w:type w:val="bbPlcHdr"/>
        </w:types>
        <w:behaviors>
          <w:behavior w:val="content"/>
        </w:behaviors>
        <w:guid w:val="{2EAF7C27-3867-44E2-B162-D78D5BC0D908}"/>
      </w:docPartPr>
      <w:docPartBody>
        <w:p w:rsidR="00EC2D2A" w:rsidRDefault="00000000">
          <w:pPr>
            <w:pStyle w:val="B00F375510C541EFA721DC32F050CAD4"/>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2A"/>
    <w:rsid w:val="00114F7E"/>
    <w:rsid w:val="00344A68"/>
    <w:rsid w:val="00DF43BB"/>
    <w:rsid w:val="00EC2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EAE8A4B980CB4B6991B5498CE37432B7">
    <w:name w:val="EAE8A4B980CB4B6991B5498CE37432B7"/>
  </w:style>
  <w:style w:type="paragraph" w:customStyle="1" w:styleId="99660381914D42A1B29F5E297232703F">
    <w:name w:val="99660381914D42A1B29F5E297232703F"/>
  </w:style>
  <w:style w:type="character" w:styleId="SubtleReference">
    <w:name w:val="Subtle Reference"/>
    <w:basedOn w:val="DefaultParagraphFont"/>
    <w:uiPriority w:val="10"/>
    <w:qFormat/>
    <w:rPr>
      <w:b/>
      <w:caps w:val="0"/>
      <w:smallCaps/>
      <w:color w:val="595959" w:themeColor="text1" w:themeTint="A6"/>
    </w:rPr>
  </w:style>
  <w:style w:type="paragraph" w:customStyle="1" w:styleId="851C94B5289D44009EE3615EE9B09F71">
    <w:name w:val="851C94B5289D44009EE3615EE9B09F71"/>
  </w:style>
  <w:style w:type="paragraph" w:customStyle="1" w:styleId="D13D0D67D3F042AA86C4C86B9DDE75B8">
    <w:name w:val="D13D0D67D3F042AA86C4C86B9DDE75B8"/>
  </w:style>
  <w:style w:type="paragraph" w:customStyle="1" w:styleId="B00F375510C541EFA721DC32F050CAD4">
    <w:name w:val="B00F375510C541EFA721DC32F050C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2023-04-06T14:50:00Z</dcterms:created>
  <dcterms:modified xsi:type="dcterms:W3CDTF">2023-05-04T21:34:00Z</dcterms:modified>
  <cp:category/>
</cp:coreProperties>
</file>